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F44B7" w14:textId="77777777" w:rsidR="00032B6E" w:rsidRDefault="001F4371">
      <w:pPr>
        <w:pStyle w:val="a5"/>
      </w:pPr>
      <w:r>
        <w:rPr>
          <w:rStyle w:val="af7"/>
          <w:rFonts w:hint="eastAsia"/>
          <w:lang w:eastAsia="zh-CN"/>
        </w:rPr>
        <w:t>2016</w:t>
      </w:r>
      <w:r>
        <w:rPr>
          <w:rStyle w:val="af7"/>
          <w:rFonts w:hint="eastAsia"/>
          <w:lang w:eastAsia="zh-CN"/>
        </w:rPr>
        <w:t>年</w:t>
      </w:r>
      <w:r>
        <w:rPr>
          <w:rFonts w:hint="eastAsia"/>
          <w:lang w:eastAsia="zh-CN"/>
        </w:rPr>
        <w:t>五月</w:t>
      </w:r>
    </w:p>
    <w:tbl>
      <w:tblPr>
        <w:tblW w:w="0" w:type="auto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日历布局表"/>
      </w:tblPr>
      <w:tblGrid>
        <w:gridCol w:w="1285"/>
        <w:gridCol w:w="1276"/>
        <w:gridCol w:w="1276"/>
        <w:gridCol w:w="1275"/>
        <w:gridCol w:w="2552"/>
        <w:gridCol w:w="1417"/>
        <w:gridCol w:w="1328"/>
      </w:tblGrid>
      <w:tr w:rsidR="00C762C6" w14:paraId="37587623" w14:textId="77777777" w:rsidTr="009B626D">
        <w:trPr>
          <w:tblHeader/>
        </w:trPr>
        <w:tc>
          <w:tcPr>
            <w:tcW w:w="1285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085C14C6" w14:textId="77777777" w:rsidR="00032B6E" w:rsidRDefault="00C3461C" w:rsidP="00C762C6">
            <w:pPr>
              <w:pStyle w:val="a3"/>
              <w:jc w:val="center"/>
            </w:pPr>
            <w:sdt>
              <w:sdtPr>
                <w:id w:val="-904753705"/>
                <w:placeholder>
                  <w:docPart w:val="EF5E7E20BDC7E948A4D89B5B662BBBCE"/>
                </w:placeholder>
                <w:temporary/>
                <w:showingPlcHdr/>
              </w:sdtPr>
              <w:sdtEndPr/>
              <w:sdtContent>
                <w:r w:rsidRPr="00BB12D5">
                  <w:rPr>
                    <w:rFonts w:hint="eastAsia"/>
                  </w:rPr>
                  <w:t>星期日</w:t>
                </w:r>
              </w:sdtContent>
            </w:sdt>
          </w:p>
        </w:tc>
        <w:tc>
          <w:tcPr>
            <w:tcW w:w="1276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4F959FCF" w14:textId="77777777" w:rsidR="00032B6E" w:rsidRDefault="00C3461C" w:rsidP="00C762C6">
            <w:pPr>
              <w:pStyle w:val="a3"/>
              <w:jc w:val="center"/>
            </w:pPr>
            <w:sdt>
              <w:sdtPr>
                <w:id w:val="-1816795902"/>
                <w:placeholder>
                  <w:docPart w:val="B238296303A7C847A5948335F5884B0D"/>
                </w:placeholder>
                <w:temporary/>
                <w:showingPlcHdr/>
              </w:sdtPr>
              <w:sdtEndPr/>
              <w:sdtContent>
                <w:r w:rsidRPr="00BB12D5">
                  <w:rPr>
                    <w:rFonts w:hint="eastAsia"/>
                  </w:rPr>
                  <w:t>星期一</w:t>
                </w:r>
              </w:sdtContent>
            </w:sdt>
          </w:p>
        </w:tc>
        <w:tc>
          <w:tcPr>
            <w:tcW w:w="1276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3A20A4A9" w14:textId="77777777" w:rsidR="00032B6E" w:rsidRDefault="00C3461C" w:rsidP="00C762C6">
            <w:pPr>
              <w:pStyle w:val="a3"/>
              <w:jc w:val="center"/>
            </w:pPr>
            <w:sdt>
              <w:sdtPr>
                <w:id w:val="-471674741"/>
                <w:placeholder>
                  <w:docPart w:val="DF2541C39E3A504C864DE0332AFC92C5"/>
                </w:placeholder>
                <w:temporary/>
                <w:showingPlcHdr/>
              </w:sdtPr>
              <w:sdtEndPr/>
              <w:sdtContent>
                <w:r>
                  <w:t>星期二</w:t>
                </w:r>
              </w:sdtContent>
            </w:sdt>
          </w:p>
        </w:tc>
        <w:tc>
          <w:tcPr>
            <w:tcW w:w="1275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1159C6C8" w14:textId="77777777" w:rsidR="00032B6E" w:rsidRDefault="00C3461C" w:rsidP="00C762C6">
            <w:pPr>
              <w:pStyle w:val="a3"/>
              <w:jc w:val="center"/>
            </w:pPr>
            <w:sdt>
              <w:sdtPr>
                <w:id w:val="-1055308833"/>
                <w:placeholder>
                  <w:docPart w:val="4BB88E4776D16C44A6FEA12AB1181125"/>
                </w:placeholder>
                <w:temporary/>
                <w:showingPlcHdr/>
              </w:sdtPr>
              <w:sdtEndPr/>
              <w:sdtContent>
                <w:r>
                  <w:t>星期三</w:t>
                </w:r>
              </w:sdtContent>
            </w:sdt>
          </w:p>
        </w:tc>
        <w:tc>
          <w:tcPr>
            <w:tcW w:w="2552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3C2BA2E6" w14:textId="77777777" w:rsidR="00032B6E" w:rsidRDefault="00C3461C" w:rsidP="00C762C6">
            <w:pPr>
              <w:pStyle w:val="a3"/>
              <w:jc w:val="center"/>
            </w:pPr>
            <w:sdt>
              <w:sdtPr>
                <w:id w:val="-577987163"/>
                <w:placeholder>
                  <w:docPart w:val="A6DA55C22D783040884CAA8FA879D88C"/>
                </w:placeholder>
                <w:temporary/>
                <w:showingPlcHdr/>
              </w:sdtPr>
              <w:sdtEndPr/>
              <w:sdtContent>
                <w:r>
                  <w:t>星期四</w:t>
                </w:r>
              </w:sdtContent>
            </w:sdt>
          </w:p>
        </w:tc>
        <w:tc>
          <w:tcPr>
            <w:tcW w:w="1417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1152CE4" w14:textId="77777777" w:rsidR="00032B6E" w:rsidRDefault="00C3461C" w:rsidP="00C762C6">
            <w:pPr>
              <w:pStyle w:val="a3"/>
              <w:jc w:val="center"/>
            </w:pPr>
            <w:sdt>
              <w:sdtPr>
                <w:id w:val="-641423279"/>
                <w:placeholder>
                  <w:docPart w:val="138E4680DD0B264FBCD71AFDB6CF3556"/>
                </w:placeholder>
                <w:temporary/>
                <w:showingPlcHdr/>
              </w:sdtPr>
              <w:sdtEndPr/>
              <w:sdtContent>
                <w:r>
                  <w:t>星期五</w:t>
                </w:r>
              </w:sdtContent>
            </w:sdt>
          </w:p>
        </w:tc>
        <w:tc>
          <w:tcPr>
            <w:tcW w:w="1328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546810C7" w14:textId="77777777" w:rsidR="00032B6E" w:rsidRDefault="00C3461C" w:rsidP="00C762C6">
            <w:pPr>
              <w:pStyle w:val="a3"/>
              <w:jc w:val="center"/>
            </w:pPr>
            <w:sdt>
              <w:sdtPr>
                <w:id w:val="-433971655"/>
                <w:placeholder>
                  <w:docPart w:val="C5EBF5EF34A80B45B3E27894BEE6BE91"/>
                </w:placeholder>
                <w:temporary/>
                <w:showingPlcHdr/>
              </w:sdtPr>
              <w:sdtEndPr/>
              <w:sdtContent>
                <w:r>
                  <w:t>星期六</w:t>
                </w:r>
              </w:sdtContent>
            </w:sdt>
          </w:p>
        </w:tc>
      </w:tr>
      <w:tr w:rsidR="00C762C6" w14:paraId="1189C5EE" w14:textId="77777777" w:rsidTr="009B626D">
        <w:tc>
          <w:tcPr>
            <w:tcW w:w="1285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57B9005E" w14:textId="77777777" w:rsidR="00032B6E" w:rsidRDefault="00C3461C" w:rsidP="00BB12D5">
            <w:pPr>
              <w:pStyle w:val="af5"/>
              <w:rPr>
                <w:rStyle w:val="af7"/>
              </w:rPr>
            </w:pPr>
          </w:p>
        </w:tc>
        <w:tc>
          <w:tcPr>
            <w:tcW w:w="1276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6F500650" w14:textId="77777777" w:rsidR="00032B6E" w:rsidRDefault="00C3461C" w:rsidP="00A76C30">
            <w:pPr>
              <w:pStyle w:val="af5"/>
            </w:pPr>
          </w:p>
        </w:tc>
        <w:tc>
          <w:tcPr>
            <w:tcW w:w="1276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6C0F280A" w14:textId="77777777" w:rsidR="00032B6E" w:rsidRDefault="00C3461C" w:rsidP="00A76C30">
            <w:pPr>
              <w:pStyle w:val="af5"/>
            </w:pPr>
          </w:p>
        </w:tc>
        <w:tc>
          <w:tcPr>
            <w:tcW w:w="1275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1C8006F0" w14:textId="77777777" w:rsidR="00032B6E" w:rsidRDefault="00A76C30" w:rsidP="00A76C30">
            <w:pPr>
              <w:pStyle w:val="af5"/>
            </w:pPr>
            <w:r>
              <w:rPr>
                <w:rFonts w:hint="eastAsia"/>
                <w:lang w:eastAsia="zh-CN"/>
              </w:rPr>
              <w:t>04</w:t>
            </w:r>
          </w:p>
        </w:tc>
        <w:tc>
          <w:tcPr>
            <w:tcW w:w="2552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7696F00A" w14:textId="77777777" w:rsidR="00032B6E" w:rsidRDefault="00A76C30" w:rsidP="00A76C30">
            <w:pPr>
              <w:pStyle w:val="af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</w:p>
        </w:tc>
        <w:tc>
          <w:tcPr>
            <w:tcW w:w="1417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17839B15" w14:textId="77777777" w:rsidR="00032B6E" w:rsidRDefault="00C3461C" w:rsidP="00A76C30">
            <w:pPr>
              <w:pStyle w:val="af5"/>
            </w:pPr>
          </w:p>
        </w:tc>
        <w:tc>
          <w:tcPr>
            <w:tcW w:w="1328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2EE13A63" w14:textId="77777777" w:rsidR="00032B6E" w:rsidRDefault="00C3461C" w:rsidP="00A76C30">
            <w:pPr>
              <w:pStyle w:val="af5"/>
              <w:rPr>
                <w:rStyle w:val="af7"/>
              </w:rPr>
            </w:pPr>
          </w:p>
        </w:tc>
      </w:tr>
      <w:tr w:rsidR="00C762C6" w14:paraId="3FC6D5DC" w14:textId="77777777" w:rsidTr="007F1D3B">
        <w:trPr>
          <w:trHeight w:hRule="exact" w:val="1500"/>
        </w:trPr>
        <w:tc>
          <w:tcPr>
            <w:tcW w:w="1285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D7AE664" w14:textId="77777777" w:rsidR="00032B6E" w:rsidRDefault="00C3461C"/>
        </w:tc>
        <w:tc>
          <w:tcPr>
            <w:tcW w:w="127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EE58D9B" w14:textId="77777777" w:rsidR="00032B6E" w:rsidRDefault="00C3461C"/>
        </w:tc>
        <w:tc>
          <w:tcPr>
            <w:tcW w:w="127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7762FC6" w14:textId="77777777" w:rsidR="00032B6E" w:rsidRDefault="00C3461C"/>
        </w:tc>
        <w:tc>
          <w:tcPr>
            <w:tcW w:w="1275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85E35FA" w14:textId="77777777" w:rsidR="00032B6E" w:rsidRDefault="00C762C6">
            <w:pPr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</w:p>
          <w:p w14:paraId="3C13AF2C" w14:textId="2B382FB3" w:rsidR="004A79FF" w:rsidRDefault="004A79F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上传需求</w:t>
            </w:r>
            <w:r>
              <w:rPr>
                <w:rFonts w:hint="eastAsia"/>
              </w:rPr>
              <w:t>0.9&amp;</w:t>
            </w:r>
            <w:r>
              <w:rPr>
                <w:rFonts w:hint="eastAsia"/>
                <w:lang w:eastAsia="zh-CN"/>
              </w:rPr>
              <w:t>概要设计</w:t>
            </w:r>
            <w:r>
              <w:rPr>
                <w:rFonts w:hint="eastAsia"/>
                <w:lang w:eastAsia="zh-CN"/>
              </w:rPr>
              <w:t>0.1</w:t>
            </w:r>
            <w:r w:rsidR="00787258">
              <w:rPr>
                <w:rFonts w:hint="eastAsia"/>
                <w:lang w:eastAsia="zh-CN"/>
              </w:rPr>
              <w:t>&amp;</w:t>
            </w:r>
            <w:r w:rsidR="00787258">
              <w:rPr>
                <w:rFonts w:hint="eastAsia"/>
                <w:lang w:eastAsia="zh-CN"/>
              </w:rPr>
              <w:t>第四周周报</w:t>
            </w:r>
          </w:p>
        </w:tc>
        <w:tc>
          <w:tcPr>
            <w:tcW w:w="2552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182285D" w14:textId="45C070F4" w:rsidR="00032B6E" w:rsidRDefault="009B626D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需求评审</w:t>
            </w:r>
            <w:r>
              <w:rPr>
                <w:rFonts w:hint="eastAsia"/>
              </w:rPr>
              <w:t>13min</w:t>
            </w:r>
          </w:p>
          <w:p w14:paraId="51B286BD" w14:textId="77777777" w:rsidR="009B626D" w:rsidRDefault="009B62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每位同学在此月都需上台发言</w:t>
            </w:r>
          </w:p>
          <w:p w14:paraId="5A340892" w14:textId="014155EB" w:rsidR="009B626D" w:rsidRDefault="009B62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每次准备好</w:t>
            </w:r>
            <w:r>
              <w:rPr>
                <w:rFonts w:hint="eastAsia"/>
                <w:lang w:eastAsia="zh-CN"/>
              </w:rPr>
              <w:t>ppt</w:t>
            </w:r>
            <w:r>
              <w:rPr>
                <w:rFonts w:hint="eastAsia"/>
                <w:lang w:eastAsia="zh-CN"/>
              </w:rPr>
              <w:t>（？）</w:t>
            </w:r>
          </w:p>
        </w:tc>
        <w:tc>
          <w:tcPr>
            <w:tcW w:w="141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9399DDC" w14:textId="3B1F04D9" w:rsidR="00032B6E" w:rsidRDefault="00C3461C">
            <w:pPr>
              <w:rPr>
                <w:rFonts w:hint="eastAsia"/>
                <w:lang w:eastAsia="zh-CN"/>
              </w:rPr>
            </w:pPr>
          </w:p>
        </w:tc>
        <w:tc>
          <w:tcPr>
            <w:tcW w:w="132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269CC13" w14:textId="77777777" w:rsidR="00032B6E" w:rsidRDefault="00C3461C"/>
        </w:tc>
      </w:tr>
      <w:tr w:rsidR="00C762C6" w14:paraId="3BA30131" w14:textId="77777777" w:rsidTr="009B626D">
        <w:tc>
          <w:tcPr>
            <w:tcW w:w="1285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4A073469" w14:textId="69535272" w:rsidR="00032B6E" w:rsidRDefault="00C3461C" w:rsidP="00A76C30">
            <w:pPr>
              <w:pStyle w:val="af5"/>
              <w:rPr>
                <w:rStyle w:val="af7"/>
              </w:rPr>
            </w:pPr>
          </w:p>
        </w:tc>
        <w:tc>
          <w:tcPr>
            <w:tcW w:w="127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17271AB" w14:textId="77777777" w:rsidR="00032B6E" w:rsidRDefault="00C3461C" w:rsidP="00A76C30">
            <w:pPr>
              <w:pStyle w:val="af5"/>
            </w:pPr>
          </w:p>
        </w:tc>
        <w:tc>
          <w:tcPr>
            <w:tcW w:w="127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E7F7892" w14:textId="77777777" w:rsidR="00032B6E" w:rsidRDefault="00C3461C" w:rsidP="00A76C30">
            <w:pPr>
              <w:pStyle w:val="af5"/>
            </w:pPr>
          </w:p>
        </w:tc>
        <w:tc>
          <w:tcPr>
            <w:tcW w:w="1275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2B4175DF" w14:textId="77777777" w:rsidR="00032B6E" w:rsidRDefault="00C3461C" w:rsidP="00A76C30">
            <w:pPr>
              <w:pStyle w:val="af5"/>
            </w:pPr>
          </w:p>
        </w:tc>
        <w:tc>
          <w:tcPr>
            <w:tcW w:w="2552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953B72B" w14:textId="3273DF95" w:rsidR="00032B6E" w:rsidRDefault="00C762C6" w:rsidP="00A76C30">
            <w:pPr>
              <w:pStyle w:val="af5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BA6A736" w14:textId="77777777" w:rsidR="00032B6E" w:rsidRDefault="00C3461C" w:rsidP="00A76C30">
            <w:pPr>
              <w:pStyle w:val="af5"/>
            </w:pPr>
          </w:p>
        </w:tc>
        <w:tc>
          <w:tcPr>
            <w:tcW w:w="132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7369C477" w14:textId="77777777" w:rsidR="00032B6E" w:rsidRDefault="00C3461C" w:rsidP="00A76C30">
            <w:pPr>
              <w:pStyle w:val="af5"/>
              <w:rPr>
                <w:rStyle w:val="af7"/>
              </w:rPr>
            </w:pPr>
          </w:p>
        </w:tc>
      </w:tr>
      <w:tr w:rsidR="00C762C6" w14:paraId="0B454A66" w14:textId="77777777" w:rsidTr="009B626D">
        <w:trPr>
          <w:trHeight w:hRule="exact" w:val="3079"/>
        </w:trPr>
        <w:tc>
          <w:tcPr>
            <w:tcW w:w="1285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771874B" w14:textId="77777777" w:rsidR="00032B6E" w:rsidRDefault="00C3461C"/>
        </w:tc>
        <w:tc>
          <w:tcPr>
            <w:tcW w:w="127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96047EC" w14:textId="77777777" w:rsidR="00032B6E" w:rsidRDefault="00C3461C"/>
        </w:tc>
        <w:tc>
          <w:tcPr>
            <w:tcW w:w="127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DB4165A" w14:textId="77777777" w:rsidR="00032B6E" w:rsidRDefault="00C3461C" w:rsidP="004F67B6"/>
        </w:tc>
        <w:tc>
          <w:tcPr>
            <w:tcW w:w="1275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0CA70EE" w14:textId="77777777" w:rsidR="00032B6E" w:rsidRDefault="00C3461C"/>
        </w:tc>
        <w:tc>
          <w:tcPr>
            <w:tcW w:w="2552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1917004" w14:textId="77777777" w:rsidR="00032B6E" w:rsidRDefault="00C762C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小组讨论</w:t>
            </w:r>
            <w:r>
              <w:rPr>
                <w:rFonts w:hint="eastAsia"/>
              </w:rPr>
              <w:t>1</w:t>
            </w:r>
          </w:p>
          <w:p w14:paraId="0CCC9203" w14:textId="77777777" w:rsidR="00C762C6" w:rsidRDefault="00C762C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智能交通系统</w:t>
            </w:r>
          </w:p>
          <w:p w14:paraId="6B040620" w14:textId="146BF050" w:rsidR="00C762C6" w:rsidRDefault="00C762C6" w:rsidP="00C762C6">
            <w:pPr>
              <w:pStyle w:val="afc"/>
              <w:numPr>
                <w:ilvl w:val="0"/>
                <w:numId w:val="1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定义和研究范围</w:t>
            </w:r>
          </w:p>
          <w:p w14:paraId="28D58114" w14:textId="68C7B4C8" w:rsidR="00C762C6" w:rsidRDefault="00C762C6" w:rsidP="00C762C6">
            <w:pPr>
              <w:pStyle w:val="afc"/>
              <w:numPr>
                <w:ilvl w:val="0"/>
                <w:numId w:val="1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欧洲研究进展</w:t>
            </w:r>
          </w:p>
          <w:p w14:paraId="5E3E21DA" w14:textId="77777777" w:rsidR="00C762C6" w:rsidRDefault="00C762C6" w:rsidP="00C762C6">
            <w:pPr>
              <w:pStyle w:val="afc"/>
              <w:numPr>
                <w:ilvl w:val="0"/>
                <w:numId w:val="1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每周研究进展</w:t>
            </w:r>
          </w:p>
          <w:p w14:paraId="6798AE32" w14:textId="77777777" w:rsidR="00C762C6" w:rsidRDefault="00C762C6" w:rsidP="00C762C6">
            <w:pPr>
              <w:pStyle w:val="afc"/>
              <w:numPr>
                <w:ilvl w:val="0"/>
                <w:numId w:val="1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智能公交系统</w:t>
            </w:r>
          </w:p>
          <w:p w14:paraId="752D62AE" w14:textId="77777777" w:rsidR="00C762C6" w:rsidRDefault="00C762C6" w:rsidP="00C762C6">
            <w:pPr>
              <w:pStyle w:val="afc"/>
              <w:numPr>
                <w:ilvl w:val="0"/>
                <w:numId w:val="1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电子警察系统</w:t>
            </w:r>
          </w:p>
          <w:p w14:paraId="55FDB7DA" w14:textId="77777777" w:rsidR="00C762C6" w:rsidRDefault="00C762C6" w:rsidP="00C762C6">
            <w:pPr>
              <w:pStyle w:val="afc"/>
              <w:numPr>
                <w:ilvl w:val="0"/>
                <w:numId w:val="1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高速公路不停车收费系统</w:t>
            </w:r>
          </w:p>
          <w:p w14:paraId="3AE3ED2B" w14:textId="77777777" w:rsidR="00C762C6" w:rsidRDefault="00975B89" w:rsidP="00C762C6">
            <w:pPr>
              <w:pStyle w:val="afc"/>
              <w:numPr>
                <w:ilvl w:val="0"/>
                <w:numId w:val="1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轨道交通自动售检票系统</w:t>
            </w:r>
          </w:p>
          <w:p w14:paraId="515B4C6D" w14:textId="11E06F5C" w:rsidR="004A79FF" w:rsidRDefault="004A79FF" w:rsidP="004A79F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</w:t>
            </w:r>
            <w:r>
              <w:rPr>
                <w:rFonts w:hint="eastAsia"/>
                <w:lang w:eastAsia="zh-CN"/>
              </w:rPr>
              <w:t>15min</w:t>
            </w:r>
            <w:r>
              <w:rPr>
                <w:rFonts w:hint="eastAsia"/>
                <w:lang w:eastAsia="zh-CN"/>
              </w:rPr>
              <w:t>准备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展示</w:t>
            </w:r>
            <w:r>
              <w:rPr>
                <w:rFonts w:hint="eastAsia"/>
                <w:lang w:eastAsia="zh-CN"/>
              </w:rPr>
              <w:t>11-12min</w:t>
            </w:r>
          </w:p>
        </w:tc>
        <w:tc>
          <w:tcPr>
            <w:tcW w:w="141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68FD601" w14:textId="77777777" w:rsidR="00032B6E" w:rsidRDefault="00C3461C"/>
        </w:tc>
        <w:tc>
          <w:tcPr>
            <w:tcW w:w="132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711A720" w14:textId="77777777" w:rsidR="00032B6E" w:rsidRDefault="00C3461C"/>
        </w:tc>
      </w:tr>
      <w:tr w:rsidR="00C762C6" w14:paraId="2D8111A4" w14:textId="77777777" w:rsidTr="009B626D">
        <w:tc>
          <w:tcPr>
            <w:tcW w:w="1285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7C43E160" w14:textId="77777777" w:rsidR="00032B6E" w:rsidRDefault="00C3461C" w:rsidP="00A76C30">
            <w:pPr>
              <w:pStyle w:val="af5"/>
              <w:rPr>
                <w:rStyle w:val="af7"/>
              </w:rPr>
            </w:pPr>
          </w:p>
        </w:tc>
        <w:tc>
          <w:tcPr>
            <w:tcW w:w="127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32A142A" w14:textId="77777777" w:rsidR="00032B6E" w:rsidRDefault="00C3461C" w:rsidP="00A76C30">
            <w:pPr>
              <w:pStyle w:val="af5"/>
            </w:pPr>
          </w:p>
        </w:tc>
        <w:tc>
          <w:tcPr>
            <w:tcW w:w="127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0546581" w14:textId="77777777" w:rsidR="00032B6E" w:rsidRDefault="00C3461C" w:rsidP="00A76C30">
            <w:pPr>
              <w:pStyle w:val="af5"/>
            </w:pPr>
          </w:p>
        </w:tc>
        <w:tc>
          <w:tcPr>
            <w:tcW w:w="1275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0C6BBF7" w14:textId="77777777" w:rsidR="00032B6E" w:rsidRDefault="00C3461C" w:rsidP="00A76C30">
            <w:pPr>
              <w:pStyle w:val="af5"/>
            </w:pPr>
          </w:p>
        </w:tc>
        <w:tc>
          <w:tcPr>
            <w:tcW w:w="2552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325ABC1" w14:textId="3D76012D" w:rsidR="00032B6E" w:rsidRDefault="00C762C6" w:rsidP="00A76C30">
            <w:pPr>
              <w:pStyle w:val="af5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473AC75B" w14:textId="77777777" w:rsidR="00032B6E" w:rsidRDefault="00C3461C" w:rsidP="00A76C30">
            <w:pPr>
              <w:pStyle w:val="af5"/>
            </w:pPr>
          </w:p>
        </w:tc>
        <w:tc>
          <w:tcPr>
            <w:tcW w:w="132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4FEC966" w14:textId="77777777" w:rsidR="00032B6E" w:rsidRDefault="00C3461C" w:rsidP="00A76C30">
            <w:pPr>
              <w:pStyle w:val="af5"/>
              <w:rPr>
                <w:rStyle w:val="af7"/>
              </w:rPr>
            </w:pPr>
          </w:p>
        </w:tc>
      </w:tr>
      <w:tr w:rsidR="00C762C6" w14:paraId="50A383EF" w14:textId="77777777" w:rsidTr="009B626D">
        <w:trPr>
          <w:trHeight w:hRule="exact" w:val="2129"/>
        </w:trPr>
        <w:tc>
          <w:tcPr>
            <w:tcW w:w="1285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B8E9446" w14:textId="77777777" w:rsidR="00032B6E" w:rsidRDefault="00C3461C"/>
        </w:tc>
        <w:tc>
          <w:tcPr>
            <w:tcW w:w="127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7DB1726" w14:textId="77777777" w:rsidR="00032B6E" w:rsidRDefault="00C3461C"/>
        </w:tc>
        <w:tc>
          <w:tcPr>
            <w:tcW w:w="127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B13DED9" w14:textId="77777777" w:rsidR="00032B6E" w:rsidRDefault="00C3461C"/>
        </w:tc>
        <w:tc>
          <w:tcPr>
            <w:tcW w:w="1275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459270F" w14:textId="77777777" w:rsidR="00032B6E" w:rsidRDefault="00C3461C"/>
        </w:tc>
        <w:tc>
          <w:tcPr>
            <w:tcW w:w="2552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86F29AE" w14:textId="77777777" w:rsidR="00032B6E" w:rsidRDefault="00975B89">
            <w:pPr>
              <w:rPr>
                <w:rFonts w:hint="eastAsia"/>
              </w:rPr>
            </w:pPr>
            <w:r>
              <w:rPr>
                <w:rFonts w:hint="eastAsia"/>
              </w:rPr>
              <w:t>小组讨论</w:t>
            </w:r>
            <w:r>
              <w:rPr>
                <w:rFonts w:hint="eastAsia"/>
              </w:rPr>
              <w:t>2</w:t>
            </w:r>
          </w:p>
          <w:p w14:paraId="09C46C8B" w14:textId="4F84B7E8" w:rsidR="00975B89" w:rsidRDefault="00975B89" w:rsidP="00975B89">
            <w:pPr>
              <w:pStyle w:val="afc"/>
              <w:numPr>
                <w:ilvl w:val="0"/>
                <w:numId w:val="2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智能家居</w:t>
            </w:r>
          </w:p>
          <w:p w14:paraId="24386A0B" w14:textId="406D9062" w:rsidR="00975B89" w:rsidRDefault="00975B89" w:rsidP="00975B89">
            <w:pPr>
              <w:pStyle w:val="afc"/>
              <w:numPr>
                <w:ilvl w:val="0"/>
                <w:numId w:val="2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智能电网</w:t>
            </w:r>
          </w:p>
          <w:p w14:paraId="6597D42F" w14:textId="77777777" w:rsidR="00975B89" w:rsidRDefault="00975B89" w:rsidP="00975B89">
            <w:pPr>
              <w:pStyle w:val="afc"/>
              <w:numPr>
                <w:ilvl w:val="0"/>
                <w:numId w:val="2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智能农业与精细种植</w:t>
            </w:r>
          </w:p>
          <w:p w14:paraId="47986A1D" w14:textId="77777777" w:rsidR="00975B89" w:rsidRDefault="00975B89" w:rsidP="00975B89">
            <w:pPr>
              <w:pStyle w:val="afc"/>
              <w:numPr>
                <w:ilvl w:val="0"/>
                <w:numId w:val="2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工业</w:t>
            </w:r>
            <w:r>
              <w:rPr>
                <w:rFonts w:hint="eastAsia"/>
                <w:lang w:eastAsia="zh-CN"/>
              </w:rPr>
              <w:t>4.0/</w:t>
            </w:r>
            <w:r>
              <w:rPr>
                <w:rFonts w:hint="eastAsia"/>
                <w:lang w:eastAsia="zh-CN"/>
              </w:rPr>
              <w:t>工业互联网</w:t>
            </w:r>
          </w:p>
          <w:p w14:paraId="23D74113" w14:textId="77777777" w:rsidR="00975B89" w:rsidRDefault="00975B89" w:rsidP="00975B89">
            <w:pPr>
              <w:pStyle w:val="afc"/>
              <w:numPr>
                <w:ilvl w:val="0"/>
                <w:numId w:val="2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智慧医疗</w:t>
            </w:r>
          </w:p>
          <w:p w14:paraId="1B3C70F3" w14:textId="1AEEC4EB" w:rsidR="00975B89" w:rsidRDefault="00975B89" w:rsidP="00975B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</w:t>
            </w:r>
            <w:r>
              <w:rPr>
                <w:rFonts w:hint="eastAsia"/>
                <w:lang w:eastAsia="zh-CN"/>
              </w:rPr>
              <w:t>15min</w:t>
            </w:r>
            <w:r>
              <w:rPr>
                <w:rFonts w:hint="eastAsia"/>
                <w:lang w:eastAsia="zh-CN"/>
              </w:rPr>
              <w:t>准备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展示</w:t>
            </w:r>
            <w:r>
              <w:rPr>
                <w:rFonts w:hint="eastAsia"/>
                <w:lang w:eastAsia="zh-CN"/>
              </w:rPr>
              <w:t>11-12min</w:t>
            </w:r>
          </w:p>
        </w:tc>
        <w:tc>
          <w:tcPr>
            <w:tcW w:w="141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8C5CF8C" w14:textId="77777777" w:rsidR="00032B6E" w:rsidRDefault="00C3461C"/>
        </w:tc>
        <w:tc>
          <w:tcPr>
            <w:tcW w:w="132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7B833AE" w14:textId="77777777" w:rsidR="00032B6E" w:rsidRDefault="00C3461C"/>
        </w:tc>
      </w:tr>
      <w:tr w:rsidR="00C762C6" w14:paraId="03C1D9AD" w14:textId="77777777" w:rsidTr="009B626D">
        <w:tc>
          <w:tcPr>
            <w:tcW w:w="1285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2C094CFB" w14:textId="2B9EB415" w:rsidR="00032B6E" w:rsidRDefault="00C3461C" w:rsidP="00A76C30">
            <w:pPr>
              <w:pStyle w:val="af5"/>
              <w:rPr>
                <w:rStyle w:val="af7"/>
              </w:rPr>
            </w:pPr>
          </w:p>
        </w:tc>
        <w:tc>
          <w:tcPr>
            <w:tcW w:w="127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7BDAF4E6" w14:textId="77777777" w:rsidR="00032B6E" w:rsidRDefault="00C3461C" w:rsidP="00A76C30">
            <w:pPr>
              <w:pStyle w:val="af5"/>
            </w:pPr>
          </w:p>
        </w:tc>
        <w:tc>
          <w:tcPr>
            <w:tcW w:w="127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9F212D8" w14:textId="77777777" w:rsidR="00032B6E" w:rsidRDefault="00C3461C" w:rsidP="00A76C30">
            <w:pPr>
              <w:pStyle w:val="af5"/>
            </w:pPr>
          </w:p>
        </w:tc>
        <w:tc>
          <w:tcPr>
            <w:tcW w:w="1275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76C9A289" w14:textId="77777777" w:rsidR="00032B6E" w:rsidRDefault="00C3461C" w:rsidP="00A76C30">
            <w:pPr>
              <w:pStyle w:val="af5"/>
            </w:pPr>
          </w:p>
        </w:tc>
        <w:tc>
          <w:tcPr>
            <w:tcW w:w="2552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06D5935" w14:textId="72C138C1" w:rsidR="00032B6E" w:rsidRDefault="00C762C6" w:rsidP="00A76C30">
            <w:pPr>
              <w:pStyle w:val="af5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41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E040E68" w14:textId="77777777" w:rsidR="00032B6E" w:rsidRDefault="00C3461C" w:rsidP="00A76C30">
            <w:pPr>
              <w:pStyle w:val="af5"/>
            </w:pPr>
          </w:p>
        </w:tc>
        <w:tc>
          <w:tcPr>
            <w:tcW w:w="132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2CA9A8EA" w14:textId="77777777" w:rsidR="00032B6E" w:rsidRDefault="00C3461C" w:rsidP="00A76C30">
            <w:pPr>
              <w:pStyle w:val="af5"/>
              <w:rPr>
                <w:rStyle w:val="af7"/>
              </w:rPr>
            </w:pPr>
          </w:p>
        </w:tc>
      </w:tr>
      <w:tr w:rsidR="00C762C6" w14:paraId="2DBB4B08" w14:textId="77777777" w:rsidTr="009B626D">
        <w:trPr>
          <w:trHeight w:hRule="exact" w:val="2212"/>
        </w:trPr>
        <w:tc>
          <w:tcPr>
            <w:tcW w:w="1285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EC86BF5" w14:textId="77777777" w:rsidR="00032B6E" w:rsidRDefault="00C3461C"/>
        </w:tc>
        <w:tc>
          <w:tcPr>
            <w:tcW w:w="127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9E272FE" w14:textId="77777777" w:rsidR="00032B6E" w:rsidRDefault="00C3461C"/>
        </w:tc>
        <w:tc>
          <w:tcPr>
            <w:tcW w:w="127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F623DB5" w14:textId="77777777" w:rsidR="00032B6E" w:rsidRDefault="00C3461C"/>
        </w:tc>
        <w:tc>
          <w:tcPr>
            <w:tcW w:w="1275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6E634E1" w14:textId="77777777" w:rsidR="00032B6E" w:rsidRDefault="00C3461C"/>
        </w:tc>
        <w:tc>
          <w:tcPr>
            <w:tcW w:w="2552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9A90015" w14:textId="77777777" w:rsidR="00032B6E" w:rsidRDefault="00975B89">
            <w:pPr>
              <w:rPr>
                <w:rFonts w:hint="eastAsia"/>
              </w:rPr>
            </w:pPr>
            <w:r>
              <w:rPr>
                <w:rFonts w:hint="eastAsia"/>
              </w:rPr>
              <w:t>小组讨论</w:t>
            </w:r>
            <w:r>
              <w:rPr>
                <w:rFonts w:hint="eastAsia"/>
              </w:rPr>
              <w:t>3</w:t>
            </w:r>
          </w:p>
          <w:p w14:paraId="0B76AC32" w14:textId="77777777" w:rsidR="00975B89" w:rsidRDefault="00975B89" w:rsidP="00975B89">
            <w:pPr>
              <w:pStyle w:val="afc"/>
              <w:numPr>
                <w:ilvl w:val="0"/>
                <w:numId w:val="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ApplePay</w:t>
            </w:r>
          </w:p>
          <w:p w14:paraId="5FAE37FC" w14:textId="77777777" w:rsidR="00975B89" w:rsidRDefault="00975B89" w:rsidP="00975B89">
            <w:pPr>
              <w:pStyle w:val="afc"/>
              <w:numPr>
                <w:ilvl w:val="0"/>
                <w:numId w:val="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SamsungPay</w:t>
            </w:r>
          </w:p>
          <w:p w14:paraId="0191704C" w14:textId="77777777" w:rsidR="00975B89" w:rsidRDefault="00975B89" w:rsidP="00975B89">
            <w:pPr>
              <w:pStyle w:val="afc"/>
              <w:numPr>
                <w:ilvl w:val="0"/>
                <w:numId w:val="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微信</w:t>
            </w:r>
            <w:r>
              <w:rPr>
                <w:rFonts w:hint="eastAsia"/>
                <w:lang w:eastAsia="zh-CN"/>
              </w:rPr>
              <w:t>VS</w:t>
            </w:r>
            <w:r>
              <w:rPr>
                <w:rFonts w:hint="eastAsia"/>
                <w:lang w:eastAsia="zh-CN"/>
              </w:rPr>
              <w:t>支付宝</w:t>
            </w:r>
          </w:p>
          <w:p w14:paraId="6A1CE061" w14:textId="77777777" w:rsidR="004A79FF" w:rsidRDefault="004A79FF" w:rsidP="004A79F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技术对比、市场定位对比、看好谁</w:t>
            </w:r>
          </w:p>
          <w:p w14:paraId="68875368" w14:textId="76FAE0B9" w:rsidR="004A79FF" w:rsidRDefault="004A79FF" w:rsidP="004A79F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</w:t>
            </w:r>
            <w:r>
              <w:rPr>
                <w:rFonts w:hint="eastAsia"/>
                <w:lang w:eastAsia="zh-CN"/>
              </w:rPr>
              <w:t>15min</w:t>
            </w:r>
            <w:r>
              <w:rPr>
                <w:rFonts w:hint="eastAsia"/>
                <w:lang w:eastAsia="zh-CN"/>
              </w:rPr>
              <w:t>准备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展示</w:t>
            </w:r>
            <w:r>
              <w:rPr>
                <w:rFonts w:hint="eastAsia"/>
                <w:lang w:eastAsia="zh-CN"/>
              </w:rPr>
              <w:t>11-12min</w:t>
            </w:r>
          </w:p>
        </w:tc>
        <w:tc>
          <w:tcPr>
            <w:tcW w:w="141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A97BB69" w14:textId="77777777" w:rsidR="00032B6E" w:rsidRDefault="00C3461C"/>
        </w:tc>
        <w:tc>
          <w:tcPr>
            <w:tcW w:w="132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9FD83F0" w14:textId="77777777" w:rsidR="00032B6E" w:rsidRDefault="00C3461C"/>
        </w:tc>
      </w:tr>
    </w:tbl>
    <w:p w14:paraId="731D33F9" w14:textId="77777777" w:rsidR="001F4371" w:rsidRDefault="001F4371">
      <w:pPr>
        <w:rPr>
          <w:rFonts w:hint="eastAsia"/>
          <w:sz w:val="16"/>
          <w:szCs w:val="16"/>
        </w:rPr>
      </w:pPr>
    </w:p>
    <w:p w14:paraId="34F191E1" w14:textId="77777777" w:rsidR="001F4371" w:rsidRDefault="001F4371">
      <w:pPr>
        <w:rPr>
          <w:rFonts w:hint="eastAsia"/>
          <w:sz w:val="16"/>
          <w:szCs w:val="16"/>
        </w:rPr>
      </w:pPr>
    </w:p>
    <w:p w14:paraId="32763B95" w14:textId="30E04315" w:rsidR="001F4371" w:rsidRDefault="007F1D3B" w:rsidP="001F4371">
      <w:pPr>
        <w:pStyle w:val="a5"/>
      </w:pPr>
      <w:r>
        <w:rPr>
          <w:rStyle w:val="af7"/>
          <w:rFonts w:hint="eastAsia"/>
          <w:lang w:eastAsia="zh-CN"/>
        </w:rPr>
        <w:t>2016</w:t>
      </w:r>
      <w:r>
        <w:rPr>
          <w:rStyle w:val="af7"/>
          <w:rFonts w:hint="eastAsia"/>
          <w:lang w:eastAsia="zh-CN"/>
        </w:rPr>
        <w:t>年</w:t>
      </w:r>
      <w:r>
        <w:rPr>
          <w:rFonts w:hint="eastAsia"/>
          <w:lang w:eastAsia="zh-CN"/>
        </w:rPr>
        <w:t>六月</w:t>
      </w:r>
    </w:p>
    <w:tbl>
      <w:tblPr>
        <w:tblW w:w="0" w:type="auto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日历布局表"/>
      </w:tblPr>
      <w:tblGrid>
        <w:gridCol w:w="1487"/>
        <w:gridCol w:w="1487"/>
        <w:gridCol w:w="1487"/>
        <w:gridCol w:w="1488"/>
        <w:gridCol w:w="1486"/>
        <w:gridCol w:w="1486"/>
        <w:gridCol w:w="1488"/>
      </w:tblGrid>
      <w:tr w:rsidR="001F4371" w14:paraId="168B5A80" w14:textId="77777777" w:rsidTr="00B02993">
        <w:trPr>
          <w:tblHeader/>
        </w:trPr>
        <w:tc>
          <w:tcPr>
            <w:tcW w:w="1487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CD88A9B" w14:textId="77777777" w:rsidR="001F4371" w:rsidRDefault="001F4371" w:rsidP="00B02993">
            <w:pPr>
              <w:pStyle w:val="a3"/>
            </w:pPr>
            <w:sdt>
              <w:sdtPr>
                <w:id w:val="2057580234"/>
                <w:placeholder>
                  <w:docPart w:val="7BD390104B1AFC42B09610EC0536B7E2"/>
                </w:placeholder>
                <w:temporary/>
                <w:showingPlcHdr/>
              </w:sdtPr>
              <w:sdtContent>
                <w:r w:rsidRPr="00BB12D5">
                  <w:rPr>
                    <w:rFonts w:hint="eastAsia"/>
                  </w:rPr>
                  <w:t>星期日</w:t>
                </w:r>
              </w:sdtContent>
            </w:sdt>
          </w:p>
        </w:tc>
        <w:tc>
          <w:tcPr>
            <w:tcW w:w="1487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1A4A6774" w14:textId="77777777" w:rsidR="001F4371" w:rsidRDefault="001F4371" w:rsidP="00B02993">
            <w:pPr>
              <w:pStyle w:val="a3"/>
            </w:pPr>
            <w:sdt>
              <w:sdtPr>
                <w:id w:val="1215699782"/>
                <w:placeholder>
                  <w:docPart w:val="FB520701B4E4234EA47486AE16C54106"/>
                </w:placeholder>
                <w:temporary/>
                <w:showingPlcHdr/>
              </w:sdtPr>
              <w:sdtContent>
                <w:r w:rsidRPr="00BB12D5">
                  <w:rPr>
                    <w:rFonts w:hint="eastAsia"/>
                  </w:rPr>
                  <w:t>星期一</w:t>
                </w:r>
              </w:sdtContent>
            </w:sdt>
          </w:p>
        </w:tc>
        <w:tc>
          <w:tcPr>
            <w:tcW w:w="1487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336F8C75" w14:textId="77777777" w:rsidR="001F4371" w:rsidRDefault="001F4371" w:rsidP="00B02993">
            <w:pPr>
              <w:pStyle w:val="a3"/>
            </w:pPr>
            <w:sdt>
              <w:sdtPr>
                <w:id w:val="-1926329964"/>
                <w:placeholder>
                  <w:docPart w:val="73EFC7FBDF5AD04DA4EC72B634F84EC5"/>
                </w:placeholder>
                <w:temporary/>
                <w:showingPlcHdr/>
              </w:sdtPr>
              <w:sdtContent>
                <w:r>
                  <w:t>星期二</w:t>
                </w:r>
              </w:sdtContent>
            </w:sdt>
          </w:p>
        </w:tc>
        <w:tc>
          <w:tcPr>
            <w:tcW w:w="1488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596C2AA3" w14:textId="77777777" w:rsidR="001F4371" w:rsidRDefault="001F4371" w:rsidP="00B02993">
            <w:pPr>
              <w:pStyle w:val="a3"/>
            </w:pPr>
            <w:sdt>
              <w:sdtPr>
                <w:id w:val="1485894042"/>
                <w:placeholder>
                  <w:docPart w:val="2D16525FDA498D47810644755F18CA99"/>
                </w:placeholder>
                <w:temporary/>
                <w:showingPlcHdr/>
              </w:sdtPr>
              <w:sdtContent>
                <w:r>
                  <w:t>星期三</w:t>
                </w:r>
              </w:sdtContent>
            </w:sdt>
          </w:p>
        </w:tc>
        <w:tc>
          <w:tcPr>
            <w:tcW w:w="1486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5AC89A8" w14:textId="77777777" w:rsidR="001F4371" w:rsidRDefault="001F4371" w:rsidP="00B02993">
            <w:pPr>
              <w:pStyle w:val="a3"/>
            </w:pPr>
            <w:sdt>
              <w:sdtPr>
                <w:id w:val="406886719"/>
                <w:placeholder>
                  <w:docPart w:val="BEAB904F3997574B8C24CB71338BB4A7"/>
                </w:placeholder>
                <w:temporary/>
                <w:showingPlcHdr/>
              </w:sdtPr>
              <w:sdtContent>
                <w:r>
                  <w:t>星期四</w:t>
                </w:r>
              </w:sdtContent>
            </w:sdt>
          </w:p>
        </w:tc>
        <w:tc>
          <w:tcPr>
            <w:tcW w:w="1486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6729AEB9" w14:textId="77777777" w:rsidR="001F4371" w:rsidRDefault="001F4371" w:rsidP="00B02993">
            <w:pPr>
              <w:pStyle w:val="a3"/>
            </w:pPr>
            <w:sdt>
              <w:sdtPr>
                <w:id w:val="1982956394"/>
                <w:placeholder>
                  <w:docPart w:val="3215F594E74D9944A551BDD1561F2314"/>
                </w:placeholder>
                <w:temporary/>
                <w:showingPlcHdr/>
              </w:sdtPr>
              <w:sdtContent>
                <w:r>
                  <w:t>星期五</w:t>
                </w:r>
              </w:sdtContent>
            </w:sdt>
          </w:p>
        </w:tc>
        <w:tc>
          <w:tcPr>
            <w:tcW w:w="1488" w:type="dxa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4520CDFE" w14:textId="77777777" w:rsidR="001F4371" w:rsidRDefault="001F4371" w:rsidP="00B02993">
            <w:pPr>
              <w:pStyle w:val="a3"/>
            </w:pPr>
            <w:sdt>
              <w:sdtPr>
                <w:id w:val="-970584739"/>
                <w:placeholder>
                  <w:docPart w:val="F67836BF5D74ED43B463DAEAD173F95D"/>
                </w:placeholder>
                <w:temporary/>
                <w:showingPlcHdr/>
              </w:sdtPr>
              <w:sdtContent>
                <w:r>
                  <w:t>星期六</w:t>
                </w:r>
              </w:sdtContent>
            </w:sdt>
          </w:p>
        </w:tc>
      </w:tr>
      <w:tr w:rsidR="001F4371" w14:paraId="551BB418" w14:textId="77777777" w:rsidTr="00B02993">
        <w:tc>
          <w:tcPr>
            <w:tcW w:w="1487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7B1B9014" w14:textId="77777777" w:rsidR="001F4371" w:rsidRDefault="001F4371" w:rsidP="00B02993">
            <w:pPr>
              <w:pStyle w:val="af5"/>
              <w:rPr>
                <w:rStyle w:val="af7"/>
              </w:rPr>
            </w:pPr>
          </w:p>
        </w:tc>
        <w:tc>
          <w:tcPr>
            <w:tcW w:w="1487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6B733637" w14:textId="6B16A4AD" w:rsidR="001F4371" w:rsidRDefault="001F4371" w:rsidP="00CE2C26">
            <w:pPr>
              <w:pStyle w:val="af5"/>
            </w:pPr>
          </w:p>
        </w:tc>
        <w:tc>
          <w:tcPr>
            <w:tcW w:w="1487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3DF3CC00" w14:textId="6495786C" w:rsidR="001F4371" w:rsidRDefault="001F4371" w:rsidP="00CE2C26">
            <w:pPr>
              <w:pStyle w:val="af5"/>
            </w:pPr>
          </w:p>
        </w:tc>
        <w:tc>
          <w:tcPr>
            <w:tcW w:w="1488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4CE5E4C1" w14:textId="262FB0FE" w:rsidR="001F4371" w:rsidRDefault="001F4371" w:rsidP="00CE2C26">
            <w:pPr>
              <w:pStyle w:val="af5"/>
            </w:pPr>
          </w:p>
        </w:tc>
        <w:tc>
          <w:tcPr>
            <w:tcW w:w="1486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2A85A844" w14:textId="0572CB69" w:rsidR="001F4371" w:rsidRDefault="00CE2C26" w:rsidP="00CE2C26">
            <w:pPr>
              <w:pStyle w:val="af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6494FE9C" w14:textId="4BC88DE9" w:rsidR="001F4371" w:rsidRDefault="001F4371" w:rsidP="00CE2C26">
            <w:pPr>
              <w:pStyle w:val="af5"/>
            </w:pPr>
          </w:p>
        </w:tc>
        <w:tc>
          <w:tcPr>
            <w:tcW w:w="1488" w:type="dxa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42F89292" w14:textId="1B070766" w:rsidR="001F4371" w:rsidRDefault="001F4371" w:rsidP="00CE2C26">
            <w:pPr>
              <w:pStyle w:val="af5"/>
              <w:rPr>
                <w:rStyle w:val="af7"/>
              </w:rPr>
            </w:pPr>
          </w:p>
        </w:tc>
      </w:tr>
      <w:tr w:rsidR="001F4371" w14:paraId="428F5B37" w14:textId="77777777" w:rsidTr="00B02993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2D8DA62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43E9706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034AE94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01A1EBD" w14:textId="77777777" w:rsidR="001F4371" w:rsidRDefault="001F4371" w:rsidP="00B02993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519EA44" w14:textId="7973933D" w:rsidR="001F4371" w:rsidRDefault="00CE2C26" w:rsidP="00B02993">
            <w:pPr>
              <w:rPr>
                <w:rFonts w:hint="eastAsia"/>
              </w:rPr>
            </w:pPr>
            <w:r>
              <w:rPr>
                <w:rFonts w:hint="eastAsia"/>
              </w:rPr>
              <w:t>课堂总结</w:t>
            </w:r>
          </w:p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E3CEF9E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2C17417" w14:textId="77777777" w:rsidR="001F4371" w:rsidRDefault="001F4371" w:rsidP="00B02993"/>
        </w:tc>
      </w:tr>
      <w:tr w:rsidR="001F4371" w14:paraId="3AB12C7A" w14:textId="77777777" w:rsidTr="00B02993"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0AB240D" w14:textId="25EF90B8" w:rsidR="001F4371" w:rsidRDefault="001F4371" w:rsidP="00CE2C26">
            <w:pPr>
              <w:pStyle w:val="af5"/>
              <w:rPr>
                <w:rStyle w:val="af7"/>
              </w:rPr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092BCC0" w14:textId="5D4D261F" w:rsidR="001F4371" w:rsidRDefault="001F4371" w:rsidP="00CE2C26">
            <w:pPr>
              <w:pStyle w:val="af5"/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85FC3CD" w14:textId="0D137FE1" w:rsidR="001F4371" w:rsidRDefault="001F4371" w:rsidP="00CE2C26">
            <w:pPr>
              <w:pStyle w:val="af5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CE77633" w14:textId="570D4139" w:rsidR="001F4371" w:rsidRDefault="001F4371" w:rsidP="00CE2C26">
            <w:pPr>
              <w:pStyle w:val="af5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6AE5D7E" w14:textId="566C3B44" w:rsidR="001F4371" w:rsidRDefault="00CE2C26" w:rsidP="00CE2C26">
            <w:pPr>
              <w:pStyle w:val="af5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A4571E2" w14:textId="159D9420" w:rsidR="001F4371" w:rsidRDefault="001F4371" w:rsidP="00CE2C26">
            <w:pPr>
              <w:pStyle w:val="af5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52EAD0B" w14:textId="770F36E2" w:rsidR="001F4371" w:rsidRDefault="001F4371" w:rsidP="00CE2C26">
            <w:pPr>
              <w:pStyle w:val="af5"/>
              <w:rPr>
                <w:rStyle w:val="af7"/>
              </w:rPr>
            </w:pPr>
          </w:p>
        </w:tc>
      </w:tr>
      <w:tr w:rsidR="001F4371" w14:paraId="701ACAB1" w14:textId="77777777" w:rsidTr="00B02993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A0427FA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C7E6BA0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8F3AFBE" w14:textId="220E4E18" w:rsidR="001F4371" w:rsidRDefault="001F4371" w:rsidP="00CE2C26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7A9E4F7" w14:textId="77777777" w:rsidR="001F4371" w:rsidRDefault="001F4371" w:rsidP="00B02993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BC1A282" w14:textId="533AFA8B" w:rsidR="001F4371" w:rsidRDefault="00C3461C" w:rsidP="00B02993">
            <w:pPr>
              <w:rPr>
                <w:rFonts w:hint="eastAsia"/>
              </w:rPr>
            </w:pPr>
            <w:r>
              <w:rPr>
                <w:rFonts w:hint="eastAsia"/>
              </w:rPr>
              <w:t>完成全部文档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?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E8439B5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1A69E7D" w14:textId="77777777" w:rsidR="001F4371" w:rsidRDefault="001F4371" w:rsidP="00B02993"/>
        </w:tc>
      </w:tr>
      <w:tr w:rsidR="001F4371" w14:paraId="2B96B279" w14:textId="77777777" w:rsidTr="00B02993"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4EDEEBBA" w14:textId="17C4382E" w:rsidR="001F4371" w:rsidRDefault="001F4371" w:rsidP="00CE2C26">
            <w:pPr>
              <w:pStyle w:val="af5"/>
              <w:rPr>
                <w:rStyle w:val="af7"/>
              </w:rPr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9061483" w14:textId="14663566" w:rsidR="001F4371" w:rsidRDefault="001F4371" w:rsidP="00CE2C26">
            <w:pPr>
              <w:pStyle w:val="af5"/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94DCC8A" w14:textId="76D38C3B" w:rsidR="001F4371" w:rsidRDefault="001F4371" w:rsidP="00CE2C26">
            <w:pPr>
              <w:pStyle w:val="af5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8ACBA01" w14:textId="6E4098FB" w:rsidR="001F4371" w:rsidRDefault="001F4371" w:rsidP="00CE2C26">
            <w:pPr>
              <w:pStyle w:val="af5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568731C" w14:textId="0CB52430" w:rsidR="001F4371" w:rsidRDefault="00CE2C26" w:rsidP="00CE2C26">
            <w:pPr>
              <w:pStyle w:val="af5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314BC3D" w14:textId="37A554DF" w:rsidR="001F4371" w:rsidRDefault="001F4371" w:rsidP="00CE2C26">
            <w:pPr>
              <w:pStyle w:val="af5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4D861314" w14:textId="15E2D103" w:rsidR="001F4371" w:rsidRDefault="001F4371" w:rsidP="00CE2C26">
            <w:pPr>
              <w:pStyle w:val="af5"/>
              <w:rPr>
                <w:rStyle w:val="af7"/>
              </w:rPr>
            </w:pPr>
          </w:p>
        </w:tc>
      </w:tr>
      <w:tr w:rsidR="001F4371" w14:paraId="4A145D98" w14:textId="77777777" w:rsidTr="00B02993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F498C05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38D8145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6A50BA8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4BD12D5" w14:textId="77777777" w:rsidR="001F4371" w:rsidRDefault="001F4371" w:rsidP="00B02993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488574F" w14:textId="667192B5" w:rsidR="001F4371" w:rsidRDefault="00CE2C26" w:rsidP="00B029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lang w:eastAsia="zh-CN"/>
              </w:rPr>
              <w:t>emo</w:t>
            </w:r>
            <w:r>
              <w:rPr>
                <w:rFonts w:hint="eastAsia"/>
                <w:lang w:eastAsia="zh-CN"/>
              </w:rPr>
              <w:t>展示</w:t>
            </w:r>
          </w:p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D8A5B0D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FD3C40A" w14:textId="77777777" w:rsidR="001F4371" w:rsidRDefault="001F4371" w:rsidP="00B02993"/>
        </w:tc>
      </w:tr>
      <w:tr w:rsidR="001F4371" w14:paraId="62853CB5" w14:textId="77777777" w:rsidTr="00B02993"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A575F46" w14:textId="4E2BECCE" w:rsidR="001F4371" w:rsidRDefault="001F4371" w:rsidP="00CE2C26">
            <w:pPr>
              <w:pStyle w:val="af5"/>
              <w:rPr>
                <w:rStyle w:val="af7"/>
              </w:rPr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4EEA5BE" w14:textId="2BB938B5" w:rsidR="001F4371" w:rsidRDefault="001F4371" w:rsidP="00CE2C26">
            <w:pPr>
              <w:pStyle w:val="af5"/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2595565" w14:textId="63495B35" w:rsidR="001F4371" w:rsidRDefault="001F4371" w:rsidP="00CE2C26">
            <w:pPr>
              <w:pStyle w:val="af5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82DE8B3" w14:textId="69DC05D7" w:rsidR="001F4371" w:rsidRDefault="001F4371" w:rsidP="00CE2C26">
            <w:pPr>
              <w:pStyle w:val="af5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444C8CF" w14:textId="3DC7718D" w:rsidR="001F4371" w:rsidRDefault="001F4371" w:rsidP="00CE2C26">
            <w:pPr>
              <w:pStyle w:val="af5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4DD8865D" w14:textId="2F5075F9" w:rsidR="001F4371" w:rsidRDefault="001F4371" w:rsidP="00CE2C26">
            <w:pPr>
              <w:pStyle w:val="af5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6A77D79" w14:textId="2E86B920" w:rsidR="001F4371" w:rsidRDefault="001F4371" w:rsidP="00CE2C26">
            <w:pPr>
              <w:pStyle w:val="af5"/>
              <w:rPr>
                <w:rStyle w:val="af7"/>
              </w:rPr>
            </w:pPr>
          </w:p>
        </w:tc>
      </w:tr>
      <w:tr w:rsidR="001F4371" w14:paraId="47EA960A" w14:textId="77777777" w:rsidTr="00B02993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C76DCF9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708018A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92FF71B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02796D6" w14:textId="77777777" w:rsidR="001F4371" w:rsidRDefault="001F4371" w:rsidP="00B02993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9D242EC" w14:textId="77777777" w:rsidR="001F4371" w:rsidRDefault="001F4371" w:rsidP="00B02993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25E0D88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D3A12A8" w14:textId="77777777" w:rsidR="001F4371" w:rsidRDefault="001F4371" w:rsidP="00B02993"/>
        </w:tc>
      </w:tr>
      <w:tr w:rsidR="001F4371" w14:paraId="70A362C2" w14:textId="77777777" w:rsidTr="00B02993"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D8AE3C3" w14:textId="57A3B388" w:rsidR="001F4371" w:rsidRDefault="001F4371" w:rsidP="00CE2C26">
            <w:pPr>
              <w:pStyle w:val="af5"/>
              <w:rPr>
                <w:rStyle w:val="af7"/>
              </w:rPr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2450796C" w14:textId="2DC4B093" w:rsidR="001F4371" w:rsidRDefault="001F4371" w:rsidP="00CE2C26">
            <w:pPr>
              <w:pStyle w:val="af5"/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E4EE5F2" w14:textId="0C03DCEE" w:rsidR="001F4371" w:rsidRDefault="001F4371" w:rsidP="00CE2C26">
            <w:pPr>
              <w:pStyle w:val="af5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73D85A37" w14:textId="13AF04D0" w:rsidR="001F4371" w:rsidRDefault="001F4371" w:rsidP="00CE2C26">
            <w:pPr>
              <w:pStyle w:val="af5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4E09DFFF" w14:textId="77777777" w:rsidR="001F4371" w:rsidRDefault="001F4371" w:rsidP="00B02993">
            <w:pPr>
              <w:pStyle w:val="af5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BE328C1" w14:textId="77777777" w:rsidR="001F4371" w:rsidRDefault="001F4371" w:rsidP="00B02993">
            <w:pPr>
              <w:pStyle w:val="af5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49F5C44" w14:textId="77777777" w:rsidR="001F4371" w:rsidRDefault="001F4371" w:rsidP="00B02993">
            <w:pPr>
              <w:pStyle w:val="af5"/>
              <w:rPr>
                <w:rStyle w:val="af7"/>
              </w:rPr>
            </w:pPr>
          </w:p>
        </w:tc>
      </w:tr>
      <w:tr w:rsidR="001F4371" w14:paraId="149847FD" w14:textId="77777777" w:rsidTr="00B02993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710A64F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4C90C06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FDF2E87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008BD8D" w14:textId="77777777" w:rsidR="001F4371" w:rsidRDefault="001F4371" w:rsidP="00B02993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A5C68CB" w14:textId="77777777" w:rsidR="001F4371" w:rsidRDefault="001F4371" w:rsidP="00B02993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62D11C8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A100B8F" w14:textId="77777777" w:rsidR="001F4371" w:rsidRDefault="001F4371" w:rsidP="00B02993"/>
        </w:tc>
      </w:tr>
      <w:tr w:rsidR="001F4371" w14:paraId="7592163A" w14:textId="77777777" w:rsidTr="00B02993"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10E82FD" w14:textId="77777777" w:rsidR="001F4371" w:rsidRDefault="001F4371" w:rsidP="00B02993">
            <w:pPr>
              <w:pStyle w:val="af5"/>
              <w:rPr>
                <w:rStyle w:val="af7"/>
              </w:rPr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4C3E1BB" w14:textId="77777777" w:rsidR="001F4371" w:rsidRDefault="001F4371" w:rsidP="00B02993">
            <w:pPr>
              <w:pStyle w:val="af5"/>
            </w:pPr>
          </w:p>
        </w:tc>
        <w:tc>
          <w:tcPr>
            <w:tcW w:w="1487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9B770CA" w14:textId="77777777" w:rsidR="001F4371" w:rsidRDefault="001F4371" w:rsidP="00B02993">
            <w:pPr>
              <w:pStyle w:val="af5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4D6ED584" w14:textId="77777777" w:rsidR="001F4371" w:rsidRDefault="001F4371" w:rsidP="00B02993">
            <w:pPr>
              <w:pStyle w:val="af5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0020484" w14:textId="77777777" w:rsidR="001F4371" w:rsidRDefault="001F4371" w:rsidP="00B02993">
            <w:pPr>
              <w:pStyle w:val="af5"/>
            </w:pPr>
          </w:p>
        </w:tc>
        <w:tc>
          <w:tcPr>
            <w:tcW w:w="1486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8741471" w14:textId="77777777" w:rsidR="001F4371" w:rsidRDefault="001F4371" w:rsidP="00B02993">
            <w:pPr>
              <w:pStyle w:val="af5"/>
            </w:pPr>
          </w:p>
        </w:tc>
        <w:tc>
          <w:tcPr>
            <w:tcW w:w="1488" w:type="dxa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784120BE" w14:textId="77777777" w:rsidR="001F4371" w:rsidRDefault="001F4371" w:rsidP="00B02993">
            <w:pPr>
              <w:pStyle w:val="af5"/>
              <w:rPr>
                <w:rStyle w:val="af7"/>
              </w:rPr>
            </w:pPr>
          </w:p>
        </w:tc>
      </w:tr>
      <w:tr w:rsidR="001F4371" w14:paraId="5EDA0AAB" w14:textId="77777777" w:rsidTr="00B02993">
        <w:trPr>
          <w:trHeight w:hRule="exact" w:val="1037"/>
        </w:trPr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06B9CFF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B7281BC" w14:textId="77777777" w:rsidR="001F4371" w:rsidRDefault="001F4371" w:rsidP="00B02993"/>
        </w:tc>
        <w:tc>
          <w:tcPr>
            <w:tcW w:w="1487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2E7CB63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1725BDA" w14:textId="77777777" w:rsidR="001F4371" w:rsidRDefault="001F4371" w:rsidP="00B02993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B3A673B" w14:textId="77777777" w:rsidR="001F4371" w:rsidRDefault="001F4371" w:rsidP="00B02993"/>
        </w:tc>
        <w:tc>
          <w:tcPr>
            <w:tcW w:w="1486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A96FC48" w14:textId="77777777" w:rsidR="001F4371" w:rsidRDefault="001F4371" w:rsidP="00B02993"/>
        </w:tc>
        <w:tc>
          <w:tcPr>
            <w:tcW w:w="1488" w:type="dxa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D591DD2" w14:textId="77777777" w:rsidR="001F4371" w:rsidRDefault="001F4371" w:rsidP="00B02993"/>
        </w:tc>
      </w:tr>
    </w:tbl>
    <w:p w14:paraId="6DD830A3" w14:textId="77777777" w:rsidR="001F4371" w:rsidRDefault="001F4371" w:rsidP="001F4371">
      <w:pPr>
        <w:rPr>
          <w:sz w:val="16"/>
          <w:szCs w:val="16"/>
        </w:rPr>
      </w:pPr>
    </w:p>
    <w:p w14:paraId="19CEDA59" w14:textId="77777777" w:rsidR="001F4371" w:rsidRDefault="001F4371">
      <w:pPr>
        <w:rPr>
          <w:rFonts w:hint="eastAsia"/>
          <w:sz w:val="16"/>
          <w:szCs w:val="16"/>
        </w:rPr>
      </w:pPr>
    </w:p>
    <w:sectPr w:rsidR="001F4371">
      <w:pgSz w:w="11907" w:h="16839" w:code="9"/>
      <w:pgMar w:top="778" w:right="749" w:bottom="605" w:left="74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6A49"/>
    <w:multiLevelType w:val="hybridMultilevel"/>
    <w:tmpl w:val="F43E7F42"/>
    <w:lvl w:ilvl="0" w:tplc="904C22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8F033F"/>
    <w:multiLevelType w:val="hybridMultilevel"/>
    <w:tmpl w:val="7EC4C118"/>
    <w:lvl w:ilvl="0" w:tplc="BE3A4D8C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5C000B"/>
    <w:multiLevelType w:val="hybridMultilevel"/>
    <w:tmpl w:val="2C8EA2D4"/>
    <w:lvl w:ilvl="0" w:tplc="CFE874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B0"/>
    <w:rsid w:val="00173F14"/>
    <w:rsid w:val="001F4371"/>
    <w:rsid w:val="002A1887"/>
    <w:rsid w:val="004A79FF"/>
    <w:rsid w:val="004F0AB0"/>
    <w:rsid w:val="004F67B6"/>
    <w:rsid w:val="00787258"/>
    <w:rsid w:val="007F1D3B"/>
    <w:rsid w:val="00975B89"/>
    <w:rsid w:val="009B626D"/>
    <w:rsid w:val="00A76C30"/>
    <w:rsid w:val="00C3461C"/>
    <w:rsid w:val="00C762C6"/>
    <w:rsid w:val="00CE2C26"/>
    <w:rsid w:val="00ED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641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天"/>
    <w:basedOn w:val="a"/>
    <w:uiPriority w:val="2"/>
    <w:qFormat/>
    <w:pPr>
      <w:spacing w:after="60" w:line="240" w:lineRule="auto"/>
    </w:pPr>
    <w:rPr>
      <w:caps/>
      <w:color w:val="C5882B" w:themeColor="accent1"/>
      <w:spacing w:val="20"/>
      <w:sz w:val="26"/>
    </w:rPr>
  </w:style>
  <w:style w:type="table" w:styleId="a4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a5">
    <w:name w:val="月"/>
    <w:basedOn w:val="a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a6">
    <w:name w:val="Title"/>
    <w:basedOn w:val="a"/>
    <w:link w:val="a7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a7">
    <w:name w:val="标题字符"/>
    <w:basedOn w:val="a0"/>
    <w:link w:val="a6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a8">
    <w:name w:val="Subtitle"/>
    <w:basedOn w:val="a"/>
    <w:link w:val="a9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caps/>
      <w:color w:val="C5882B" w:themeColor="accent1"/>
      <w:sz w:val="44"/>
      <w:szCs w:val="22"/>
    </w:rPr>
  </w:style>
  <w:style w:type="character" w:customStyle="1" w:styleId="a9">
    <w:name w:val="副标题字符"/>
    <w:basedOn w:val="a0"/>
    <w:link w:val="a8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aa">
    <w:name w:val="Subtle Emphasis"/>
    <w:basedOn w:val="a0"/>
    <w:uiPriority w:val="19"/>
    <w:semiHidden/>
    <w:unhideWhenUsed/>
    <w:qFormat/>
    <w:rPr>
      <w:i/>
      <w:iCs/>
      <w:color w:val="232F34" w:themeColor="text2"/>
    </w:rPr>
  </w:style>
  <w:style w:type="character" w:styleId="ab">
    <w:name w:val="Intense Emphasis"/>
    <w:basedOn w:val="a0"/>
    <w:uiPriority w:val="21"/>
    <w:semiHidden/>
    <w:unhideWhenUsed/>
    <w:qFormat/>
    <w:rPr>
      <w:b/>
      <w:i/>
      <w:iCs/>
      <w:color w:val="C5882B" w:themeColor="accent1"/>
    </w:rPr>
  </w:style>
  <w:style w:type="paragraph" w:styleId="ac">
    <w:name w:val="Quote"/>
    <w:basedOn w:val="a"/>
    <w:next w:val="a"/>
    <w:link w:val="ad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ad">
    <w:name w:val="引用字符"/>
    <w:basedOn w:val="a0"/>
    <w:link w:val="ac"/>
    <w:uiPriority w:val="29"/>
    <w:semiHidden/>
    <w:rPr>
      <w:i/>
      <w:iCs/>
      <w:sz w:val="28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af">
    <w:name w:val="明显引用字符"/>
    <w:basedOn w:val="a0"/>
    <w:link w:val="ae"/>
    <w:uiPriority w:val="30"/>
    <w:semiHidden/>
    <w:rPr>
      <w:b/>
      <w:i/>
      <w:iCs/>
      <w:sz w:val="28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232F34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paragraph" w:styleId="af5">
    <w:name w:val="Date"/>
    <w:basedOn w:val="a"/>
    <w:next w:val="a"/>
    <w:link w:val="af6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af7">
    <w:name w:val="Emphasis"/>
    <w:basedOn w:val="a0"/>
    <w:uiPriority w:val="20"/>
    <w:unhideWhenUsed/>
    <w:qFormat/>
    <w:rPr>
      <w:color w:val="C5882B" w:themeColor="accent1"/>
    </w:rPr>
  </w:style>
  <w:style w:type="character" w:customStyle="1" w:styleId="af6">
    <w:name w:val="日期字符"/>
    <w:basedOn w:val="a0"/>
    <w:link w:val="af5"/>
    <w:uiPriority w:val="3"/>
    <w:rPr>
      <w:b/>
      <w:sz w:val="36"/>
    </w:rPr>
  </w:style>
  <w:style w:type="paragraph" w:styleId="af8">
    <w:name w:val="header"/>
    <w:basedOn w:val="a"/>
    <w:link w:val="af9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页眉字符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页脚字符"/>
    <w:basedOn w:val="a0"/>
    <w:link w:val="afa"/>
    <w:uiPriority w:val="99"/>
  </w:style>
  <w:style w:type="paragraph" w:styleId="afc">
    <w:name w:val="List Paragraph"/>
    <w:basedOn w:val="a"/>
    <w:uiPriority w:val="34"/>
    <w:unhideWhenUsed/>
    <w:qFormat/>
    <w:rsid w:val="00C76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JT/Library/Containers/com.microsoft.Word/Data/Library/Caches/2052/TM10002075/&#26085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5E7E20BDC7E948A4D89B5B662BBB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EA745-E9FA-AE45-97BE-D77504B1FE63}"/>
      </w:docPartPr>
      <w:docPartBody>
        <w:p w:rsidR="00000000" w:rsidRDefault="00E257F2">
          <w:pPr>
            <w:pStyle w:val="EF5E7E20BDC7E948A4D89B5B662BBBCE"/>
          </w:pPr>
          <w:r w:rsidRPr="00BB12D5">
            <w:rPr>
              <w:rFonts w:hint="eastAsia"/>
            </w:rPr>
            <w:t>星期日</w:t>
          </w:r>
        </w:p>
      </w:docPartBody>
    </w:docPart>
    <w:docPart>
      <w:docPartPr>
        <w:name w:val="B238296303A7C847A5948335F5884B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576EA5-7FC1-3E42-A267-1E327AF11C2E}"/>
      </w:docPartPr>
      <w:docPartBody>
        <w:p w:rsidR="00000000" w:rsidRDefault="00E257F2">
          <w:pPr>
            <w:pStyle w:val="B238296303A7C847A5948335F5884B0D"/>
          </w:pPr>
          <w:r w:rsidRPr="00BB12D5">
            <w:rPr>
              <w:rFonts w:hint="eastAsia"/>
            </w:rPr>
            <w:t>星期一</w:t>
          </w:r>
        </w:p>
      </w:docPartBody>
    </w:docPart>
    <w:docPart>
      <w:docPartPr>
        <w:name w:val="DF2541C39E3A504C864DE0332AFC92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D55DE6-ED72-124F-93A8-950E9557EAFE}"/>
      </w:docPartPr>
      <w:docPartBody>
        <w:p w:rsidR="00000000" w:rsidRDefault="00E257F2">
          <w:pPr>
            <w:pStyle w:val="DF2541C39E3A504C864DE0332AFC92C5"/>
          </w:pPr>
          <w:r>
            <w:t>星期二</w:t>
          </w:r>
        </w:p>
      </w:docPartBody>
    </w:docPart>
    <w:docPart>
      <w:docPartPr>
        <w:name w:val="4BB88E4776D16C44A6FEA12AB11811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78925A-4881-9C41-B95A-D234FE6A4AAD}"/>
      </w:docPartPr>
      <w:docPartBody>
        <w:p w:rsidR="00000000" w:rsidRDefault="00E257F2">
          <w:pPr>
            <w:pStyle w:val="4BB88E4776D16C44A6FEA12AB1181125"/>
          </w:pPr>
          <w:r>
            <w:t>星期三</w:t>
          </w:r>
        </w:p>
      </w:docPartBody>
    </w:docPart>
    <w:docPart>
      <w:docPartPr>
        <w:name w:val="A6DA55C22D783040884CAA8FA879D8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686F5D-FB6A-1E4D-9B95-A7FC6E03A3D6}"/>
      </w:docPartPr>
      <w:docPartBody>
        <w:p w:rsidR="00000000" w:rsidRDefault="00E257F2">
          <w:pPr>
            <w:pStyle w:val="A6DA55C22D783040884CAA8FA879D88C"/>
          </w:pPr>
          <w:r>
            <w:t>星期四</w:t>
          </w:r>
        </w:p>
      </w:docPartBody>
    </w:docPart>
    <w:docPart>
      <w:docPartPr>
        <w:name w:val="138E4680DD0B264FBCD71AFDB6CF35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0CA639-1C76-5842-AE2E-62CA5E3F3B1D}"/>
      </w:docPartPr>
      <w:docPartBody>
        <w:p w:rsidR="00000000" w:rsidRDefault="00E257F2">
          <w:pPr>
            <w:pStyle w:val="138E4680DD0B264FBCD71AFDB6CF3556"/>
          </w:pPr>
          <w:r>
            <w:t>星期五</w:t>
          </w:r>
        </w:p>
      </w:docPartBody>
    </w:docPart>
    <w:docPart>
      <w:docPartPr>
        <w:name w:val="C5EBF5EF34A80B45B3E27894BEE6BE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3860C8-8912-F642-8BF4-ABC6B1A30B75}"/>
      </w:docPartPr>
      <w:docPartBody>
        <w:p w:rsidR="00000000" w:rsidRDefault="00E257F2">
          <w:pPr>
            <w:pStyle w:val="C5EBF5EF34A80B45B3E27894BEE6BE91"/>
          </w:pPr>
          <w:r>
            <w:t>星期六</w:t>
          </w:r>
        </w:p>
      </w:docPartBody>
    </w:docPart>
    <w:docPart>
      <w:docPartPr>
        <w:name w:val="7BD390104B1AFC42B09610EC0536B7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125DE-51A4-E041-89B4-463C33D19E32}"/>
      </w:docPartPr>
      <w:docPartBody>
        <w:p w:rsidR="00000000" w:rsidRDefault="00E20A0B" w:rsidP="00E20A0B">
          <w:pPr>
            <w:pStyle w:val="7BD390104B1AFC42B09610EC0536B7E2"/>
          </w:pPr>
          <w:r w:rsidRPr="00BB12D5">
            <w:rPr>
              <w:rFonts w:hint="eastAsia"/>
            </w:rPr>
            <w:t>星期日</w:t>
          </w:r>
        </w:p>
      </w:docPartBody>
    </w:docPart>
    <w:docPart>
      <w:docPartPr>
        <w:name w:val="FB520701B4E4234EA47486AE16C541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6FDEB6-842F-8842-A392-4A84D853AE2D}"/>
      </w:docPartPr>
      <w:docPartBody>
        <w:p w:rsidR="00000000" w:rsidRDefault="00E20A0B" w:rsidP="00E20A0B">
          <w:pPr>
            <w:pStyle w:val="FB520701B4E4234EA47486AE16C54106"/>
          </w:pPr>
          <w:r w:rsidRPr="00BB12D5">
            <w:rPr>
              <w:rFonts w:hint="eastAsia"/>
            </w:rPr>
            <w:t>星期一</w:t>
          </w:r>
        </w:p>
      </w:docPartBody>
    </w:docPart>
    <w:docPart>
      <w:docPartPr>
        <w:name w:val="73EFC7FBDF5AD04DA4EC72B634F84E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3113AB-8DED-8044-8261-A460BAC11D55}"/>
      </w:docPartPr>
      <w:docPartBody>
        <w:p w:rsidR="00000000" w:rsidRDefault="00E20A0B" w:rsidP="00E20A0B">
          <w:pPr>
            <w:pStyle w:val="73EFC7FBDF5AD04DA4EC72B634F84EC5"/>
          </w:pPr>
          <w:r>
            <w:t>星期二</w:t>
          </w:r>
        </w:p>
      </w:docPartBody>
    </w:docPart>
    <w:docPart>
      <w:docPartPr>
        <w:name w:val="2D16525FDA498D47810644755F18CA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D3EE8-3E99-DD4F-8895-4311DC925AD5}"/>
      </w:docPartPr>
      <w:docPartBody>
        <w:p w:rsidR="00000000" w:rsidRDefault="00E20A0B" w:rsidP="00E20A0B">
          <w:pPr>
            <w:pStyle w:val="2D16525FDA498D47810644755F18CA99"/>
          </w:pPr>
          <w:r>
            <w:t>星期三</w:t>
          </w:r>
        </w:p>
      </w:docPartBody>
    </w:docPart>
    <w:docPart>
      <w:docPartPr>
        <w:name w:val="BEAB904F3997574B8C24CB71338BB4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0BFB47-E39D-E54D-BD2B-C096D876BFD8}"/>
      </w:docPartPr>
      <w:docPartBody>
        <w:p w:rsidR="00000000" w:rsidRDefault="00E20A0B" w:rsidP="00E20A0B">
          <w:pPr>
            <w:pStyle w:val="BEAB904F3997574B8C24CB71338BB4A7"/>
          </w:pPr>
          <w:r>
            <w:t>星期四</w:t>
          </w:r>
        </w:p>
      </w:docPartBody>
    </w:docPart>
    <w:docPart>
      <w:docPartPr>
        <w:name w:val="3215F594E74D9944A551BDD1561F23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D2CD08-7D9A-C349-A5CB-2671EC741C20}"/>
      </w:docPartPr>
      <w:docPartBody>
        <w:p w:rsidR="00000000" w:rsidRDefault="00E20A0B" w:rsidP="00E20A0B">
          <w:pPr>
            <w:pStyle w:val="3215F594E74D9944A551BDD1561F2314"/>
          </w:pPr>
          <w:r>
            <w:t>星期五</w:t>
          </w:r>
        </w:p>
      </w:docPartBody>
    </w:docPart>
    <w:docPart>
      <w:docPartPr>
        <w:name w:val="F67836BF5D74ED43B463DAEAD173F9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F2B7A4-61AE-5943-83C4-949D4E73E88C}"/>
      </w:docPartPr>
      <w:docPartBody>
        <w:p w:rsidR="00000000" w:rsidRDefault="00E20A0B" w:rsidP="00E20A0B">
          <w:pPr>
            <w:pStyle w:val="F67836BF5D74ED43B463DAEAD173F95D"/>
          </w:pPr>
          <w:r>
            <w:t>星期六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0B"/>
    <w:rsid w:val="00E20A0B"/>
    <w:rsid w:val="00E2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unhideWhenUsed/>
    <w:qFormat/>
    <w:rsid w:val="00E20A0B"/>
    <w:rPr>
      <w:color w:val="5B9BD5" w:themeColor="accent1"/>
    </w:rPr>
  </w:style>
  <w:style w:type="paragraph" w:customStyle="1" w:styleId="F78FFB5D3925434C98F82F51D763A351">
    <w:name w:val="F78FFB5D3925434C98F82F51D763A351"/>
    <w:pPr>
      <w:widowControl w:val="0"/>
      <w:jc w:val="both"/>
    </w:pPr>
  </w:style>
  <w:style w:type="paragraph" w:customStyle="1" w:styleId="D4B66F05B0C08242A5AC945F8AC07FDD">
    <w:name w:val="D4B66F05B0C08242A5AC945F8AC07FDD"/>
    <w:pPr>
      <w:widowControl w:val="0"/>
      <w:jc w:val="both"/>
    </w:pPr>
  </w:style>
  <w:style w:type="paragraph" w:customStyle="1" w:styleId="EF5E7E20BDC7E948A4D89B5B662BBBCE">
    <w:name w:val="EF5E7E20BDC7E948A4D89B5B662BBBCE"/>
    <w:pPr>
      <w:widowControl w:val="0"/>
      <w:jc w:val="both"/>
    </w:pPr>
  </w:style>
  <w:style w:type="paragraph" w:customStyle="1" w:styleId="B238296303A7C847A5948335F5884B0D">
    <w:name w:val="B238296303A7C847A5948335F5884B0D"/>
    <w:pPr>
      <w:widowControl w:val="0"/>
      <w:jc w:val="both"/>
    </w:pPr>
  </w:style>
  <w:style w:type="paragraph" w:customStyle="1" w:styleId="DF2541C39E3A504C864DE0332AFC92C5">
    <w:name w:val="DF2541C39E3A504C864DE0332AFC92C5"/>
    <w:pPr>
      <w:widowControl w:val="0"/>
      <w:jc w:val="both"/>
    </w:pPr>
  </w:style>
  <w:style w:type="paragraph" w:customStyle="1" w:styleId="4BB88E4776D16C44A6FEA12AB1181125">
    <w:name w:val="4BB88E4776D16C44A6FEA12AB1181125"/>
    <w:pPr>
      <w:widowControl w:val="0"/>
      <w:jc w:val="both"/>
    </w:pPr>
  </w:style>
  <w:style w:type="paragraph" w:customStyle="1" w:styleId="A6DA55C22D783040884CAA8FA879D88C">
    <w:name w:val="A6DA55C22D783040884CAA8FA879D88C"/>
    <w:pPr>
      <w:widowControl w:val="0"/>
      <w:jc w:val="both"/>
    </w:pPr>
  </w:style>
  <w:style w:type="paragraph" w:customStyle="1" w:styleId="138E4680DD0B264FBCD71AFDB6CF3556">
    <w:name w:val="138E4680DD0B264FBCD71AFDB6CF3556"/>
    <w:pPr>
      <w:widowControl w:val="0"/>
      <w:jc w:val="both"/>
    </w:pPr>
  </w:style>
  <w:style w:type="paragraph" w:customStyle="1" w:styleId="C5EBF5EF34A80B45B3E27894BEE6BE91">
    <w:name w:val="C5EBF5EF34A80B45B3E27894BEE6BE91"/>
    <w:pPr>
      <w:widowControl w:val="0"/>
      <w:jc w:val="both"/>
    </w:pPr>
  </w:style>
  <w:style w:type="paragraph" w:customStyle="1" w:styleId="C165BABCBFAE50408E6F2091FEB3AB36">
    <w:name w:val="C165BABCBFAE50408E6F2091FEB3AB36"/>
    <w:pPr>
      <w:widowControl w:val="0"/>
      <w:jc w:val="both"/>
    </w:pPr>
  </w:style>
  <w:style w:type="paragraph" w:customStyle="1" w:styleId="25CC59E246CEF7468EC09010F3B59C70">
    <w:name w:val="25CC59E246CEF7468EC09010F3B59C70"/>
    <w:pPr>
      <w:widowControl w:val="0"/>
      <w:jc w:val="both"/>
    </w:pPr>
  </w:style>
  <w:style w:type="paragraph" w:customStyle="1" w:styleId="7AF9CD1E2B5FAD44A9021FDFEFE42864">
    <w:name w:val="7AF9CD1E2B5FAD44A9021FDFEFE42864"/>
    <w:pPr>
      <w:widowControl w:val="0"/>
      <w:jc w:val="both"/>
    </w:pPr>
  </w:style>
  <w:style w:type="paragraph" w:customStyle="1" w:styleId="74CF06E63692F544A543362A553E7D8C">
    <w:name w:val="74CF06E63692F544A543362A553E7D8C"/>
    <w:pPr>
      <w:widowControl w:val="0"/>
      <w:jc w:val="both"/>
    </w:pPr>
  </w:style>
  <w:style w:type="paragraph" w:customStyle="1" w:styleId="5E2B6C6C97790F49B09BDCAD25FF2918">
    <w:name w:val="5E2B6C6C97790F49B09BDCAD25FF2918"/>
    <w:pPr>
      <w:widowControl w:val="0"/>
      <w:jc w:val="both"/>
    </w:pPr>
  </w:style>
  <w:style w:type="paragraph" w:customStyle="1" w:styleId="08A88D3FE88A584DB3DD95017C5E9D11">
    <w:name w:val="08A88D3FE88A584DB3DD95017C5E9D11"/>
    <w:pPr>
      <w:widowControl w:val="0"/>
      <w:jc w:val="both"/>
    </w:pPr>
  </w:style>
  <w:style w:type="paragraph" w:customStyle="1" w:styleId="298B84509529E648B1ADD140E87DD7CB">
    <w:name w:val="298B84509529E648B1ADD140E87DD7CB"/>
    <w:pPr>
      <w:widowControl w:val="0"/>
      <w:jc w:val="both"/>
    </w:pPr>
  </w:style>
  <w:style w:type="paragraph" w:customStyle="1" w:styleId="8EB1527C6AEF0743B1B536A8457FE55F">
    <w:name w:val="8EB1527C6AEF0743B1B536A8457FE55F"/>
    <w:pPr>
      <w:widowControl w:val="0"/>
      <w:jc w:val="both"/>
    </w:pPr>
  </w:style>
  <w:style w:type="paragraph" w:customStyle="1" w:styleId="B309AFBDBFB6FF48AD57D1640AB99382">
    <w:name w:val="B309AFBDBFB6FF48AD57D1640AB99382"/>
    <w:pPr>
      <w:widowControl w:val="0"/>
      <w:jc w:val="both"/>
    </w:pPr>
  </w:style>
  <w:style w:type="paragraph" w:customStyle="1" w:styleId="E40187B4E499EE42882A77FCAB3EE984">
    <w:name w:val="E40187B4E499EE42882A77FCAB3EE984"/>
    <w:pPr>
      <w:widowControl w:val="0"/>
      <w:jc w:val="both"/>
    </w:pPr>
  </w:style>
  <w:style w:type="paragraph" w:customStyle="1" w:styleId="8AE64877DD3E73409902516CF4BF60CF">
    <w:name w:val="8AE64877DD3E73409902516CF4BF60CF"/>
    <w:pPr>
      <w:widowControl w:val="0"/>
      <w:jc w:val="both"/>
    </w:pPr>
  </w:style>
  <w:style w:type="paragraph" w:customStyle="1" w:styleId="E6B390539503A34698AAA7BC9EDD66F8">
    <w:name w:val="E6B390539503A34698AAA7BC9EDD66F8"/>
    <w:pPr>
      <w:widowControl w:val="0"/>
      <w:jc w:val="both"/>
    </w:pPr>
  </w:style>
  <w:style w:type="paragraph" w:customStyle="1" w:styleId="2E7B01825CAA9940B197504C51005D3D">
    <w:name w:val="2E7B01825CAA9940B197504C51005D3D"/>
    <w:pPr>
      <w:widowControl w:val="0"/>
      <w:jc w:val="both"/>
    </w:pPr>
  </w:style>
  <w:style w:type="paragraph" w:customStyle="1" w:styleId="BE9B6BF7DFBE0E479ACEC21D353764AA">
    <w:name w:val="BE9B6BF7DFBE0E479ACEC21D353764AA"/>
    <w:pPr>
      <w:widowControl w:val="0"/>
      <w:jc w:val="both"/>
    </w:pPr>
  </w:style>
  <w:style w:type="paragraph" w:customStyle="1" w:styleId="D79FBD81F606304BA44971164F66CE70">
    <w:name w:val="D79FBD81F606304BA44971164F66CE70"/>
    <w:pPr>
      <w:widowControl w:val="0"/>
      <w:jc w:val="both"/>
    </w:pPr>
  </w:style>
  <w:style w:type="paragraph" w:customStyle="1" w:styleId="3470C1AAB048DE47B747C26096F7F767">
    <w:name w:val="3470C1AAB048DE47B747C26096F7F767"/>
    <w:pPr>
      <w:widowControl w:val="0"/>
      <w:jc w:val="both"/>
    </w:pPr>
  </w:style>
  <w:style w:type="paragraph" w:customStyle="1" w:styleId="D9C91434691F614C8A70930F47AC6342">
    <w:name w:val="D9C91434691F614C8A70930F47AC6342"/>
    <w:pPr>
      <w:widowControl w:val="0"/>
      <w:jc w:val="both"/>
    </w:pPr>
  </w:style>
  <w:style w:type="paragraph" w:customStyle="1" w:styleId="D993EC0DD42C3549B9E51100E6427129">
    <w:name w:val="D993EC0DD42C3549B9E51100E6427129"/>
    <w:pPr>
      <w:widowControl w:val="0"/>
      <w:jc w:val="both"/>
    </w:pPr>
  </w:style>
  <w:style w:type="paragraph" w:customStyle="1" w:styleId="A2A825C93798B94CB6BF47E72AF8D9A0">
    <w:name w:val="A2A825C93798B94CB6BF47E72AF8D9A0"/>
    <w:pPr>
      <w:widowControl w:val="0"/>
      <w:jc w:val="both"/>
    </w:pPr>
  </w:style>
  <w:style w:type="paragraph" w:customStyle="1" w:styleId="ED57FB775B50B942A86525CE2C15A335">
    <w:name w:val="ED57FB775B50B942A86525CE2C15A335"/>
    <w:pPr>
      <w:widowControl w:val="0"/>
      <w:jc w:val="both"/>
    </w:pPr>
  </w:style>
  <w:style w:type="paragraph" w:customStyle="1" w:styleId="CA6418C9CF94E742847695D182159198">
    <w:name w:val="CA6418C9CF94E742847695D182159198"/>
    <w:pPr>
      <w:widowControl w:val="0"/>
      <w:jc w:val="both"/>
    </w:pPr>
  </w:style>
  <w:style w:type="paragraph" w:customStyle="1" w:styleId="58F215F747526241AA809C3306C72ECD">
    <w:name w:val="58F215F747526241AA809C3306C72ECD"/>
    <w:pPr>
      <w:widowControl w:val="0"/>
      <w:jc w:val="both"/>
    </w:pPr>
  </w:style>
  <w:style w:type="paragraph" w:customStyle="1" w:styleId="54C4457C6C6F934EBC98EBC70978C4D7">
    <w:name w:val="54C4457C6C6F934EBC98EBC70978C4D7"/>
    <w:pPr>
      <w:widowControl w:val="0"/>
      <w:jc w:val="both"/>
    </w:pPr>
  </w:style>
  <w:style w:type="paragraph" w:customStyle="1" w:styleId="97FDEEAC712FE74D8CA70BB2FE53B1CA">
    <w:name w:val="97FDEEAC712FE74D8CA70BB2FE53B1CA"/>
    <w:pPr>
      <w:widowControl w:val="0"/>
      <w:jc w:val="both"/>
    </w:pPr>
  </w:style>
  <w:style w:type="paragraph" w:customStyle="1" w:styleId="5B15C087E18CBC478FDAA6EA2BED8E84">
    <w:name w:val="5B15C087E18CBC478FDAA6EA2BED8E84"/>
    <w:pPr>
      <w:widowControl w:val="0"/>
      <w:jc w:val="both"/>
    </w:pPr>
  </w:style>
  <w:style w:type="paragraph" w:customStyle="1" w:styleId="AAFB43A2E5D63C439CD724EB15B6595E">
    <w:name w:val="AAFB43A2E5D63C439CD724EB15B6595E"/>
    <w:pPr>
      <w:widowControl w:val="0"/>
      <w:jc w:val="both"/>
    </w:pPr>
  </w:style>
  <w:style w:type="paragraph" w:customStyle="1" w:styleId="E61E678DBB444843AE0712EF26E14D62">
    <w:name w:val="E61E678DBB444843AE0712EF26E14D62"/>
    <w:pPr>
      <w:widowControl w:val="0"/>
      <w:jc w:val="both"/>
    </w:pPr>
  </w:style>
  <w:style w:type="paragraph" w:customStyle="1" w:styleId="F0C662F09398004FA6BFBA0B5776C828">
    <w:name w:val="F0C662F09398004FA6BFBA0B5776C828"/>
    <w:pPr>
      <w:widowControl w:val="0"/>
      <w:jc w:val="both"/>
    </w:pPr>
  </w:style>
  <w:style w:type="paragraph" w:customStyle="1" w:styleId="8EE81AEB30E2C34880271F68598D0D7A">
    <w:name w:val="8EE81AEB30E2C34880271F68598D0D7A"/>
    <w:pPr>
      <w:widowControl w:val="0"/>
      <w:jc w:val="both"/>
    </w:pPr>
  </w:style>
  <w:style w:type="paragraph" w:customStyle="1" w:styleId="1266051BEDC73B42AC9A31677A516BE9">
    <w:name w:val="1266051BEDC73B42AC9A31677A516BE9"/>
    <w:pPr>
      <w:widowControl w:val="0"/>
      <w:jc w:val="both"/>
    </w:pPr>
  </w:style>
  <w:style w:type="paragraph" w:customStyle="1" w:styleId="5B766FFC88050D45BB024F41A26BB457">
    <w:name w:val="5B766FFC88050D45BB024F41A26BB457"/>
    <w:pPr>
      <w:widowControl w:val="0"/>
      <w:jc w:val="both"/>
    </w:pPr>
  </w:style>
  <w:style w:type="paragraph" w:customStyle="1" w:styleId="FD15C22C799D1E4BB135B98A06FD87E0">
    <w:name w:val="FD15C22C799D1E4BB135B98A06FD87E0"/>
    <w:pPr>
      <w:widowControl w:val="0"/>
      <w:jc w:val="both"/>
    </w:pPr>
  </w:style>
  <w:style w:type="paragraph" w:customStyle="1" w:styleId="0D8465DFA6C16541BD10E26744EB3FDB">
    <w:name w:val="0D8465DFA6C16541BD10E26744EB3FDB"/>
    <w:rsid w:val="00E20A0B"/>
    <w:pPr>
      <w:widowControl w:val="0"/>
      <w:jc w:val="both"/>
    </w:pPr>
  </w:style>
  <w:style w:type="paragraph" w:customStyle="1" w:styleId="27535A62578E28428813701347C154DD">
    <w:name w:val="27535A62578E28428813701347C154DD"/>
    <w:rsid w:val="00E20A0B"/>
    <w:pPr>
      <w:widowControl w:val="0"/>
      <w:jc w:val="both"/>
    </w:pPr>
  </w:style>
  <w:style w:type="paragraph" w:customStyle="1" w:styleId="7BD390104B1AFC42B09610EC0536B7E2">
    <w:name w:val="7BD390104B1AFC42B09610EC0536B7E2"/>
    <w:rsid w:val="00E20A0B"/>
    <w:pPr>
      <w:widowControl w:val="0"/>
      <w:jc w:val="both"/>
    </w:pPr>
  </w:style>
  <w:style w:type="paragraph" w:customStyle="1" w:styleId="FB520701B4E4234EA47486AE16C54106">
    <w:name w:val="FB520701B4E4234EA47486AE16C54106"/>
    <w:rsid w:val="00E20A0B"/>
    <w:pPr>
      <w:widowControl w:val="0"/>
      <w:jc w:val="both"/>
    </w:pPr>
  </w:style>
  <w:style w:type="paragraph" w:customStyle="1" w:styleId="73EFC7FBDF5AD04DA4EC72B634F84EC5">
    <w:name w:val="73EFC7FBDF5AD04DA4EC72B634F84EC5"/>
    <w:rsid w:val="00E20A0B"/>
    <w:pPr>
      <w:widowControl w:val="0"/>
      <w:jc w:val="both"/>
    </w:pPr>
  </w:style>
  <w:style w:type="paragraph" w:customStyle="1" w:styleId="2D16525FDA498D47810644755F18CA99">
    <w:name w:val="2D16525FDA498D47810644755F18CA99"/>
    <w:rsid w:val="00E20A0B"/>
    <w:pPr>
      <w:widowControl w:val="0"/>
      <w:jc w:val="both"/>
    </w:pPr>
  </w:style>
  <w:style w:type="paragraph" w:customStyle="1" w:styleId="BEAB904F3997574B8C24CB71338BB4A7">
    <w:name w:val="BEAB904F3997574B8C24CB71338BB4A7"/>
    <w:rsid w:val="00E20A0B"/>
    <w:pPr>
      <w:widowControl w:val="0"/>
      <w:jc w:val="both"/>
    </w:pPr>
  </w:style>
  <w:style w:type="paragraph" w:customStyle="1" w:styleId="3215F594E74D9944A551BDD1561F2314">
    <w:name w:val="3215F594E74D9944A551BDD1561F2314"/>
    <w:rsid w:val="00E20A0B"/>
    <w:pPr>
      <w:widowControl w:val="0"/>
      <w:jc w:val="both"/>
    </w:pPr>
  </w:style>
  <w:style w:type="paragraph" w:customStyle="1" w:styleId="F67836BF5D74ED43B463DAEAD173F95D">
    <w:name w:val="F67836BF5D74ED43B463DAEAD173F95D"/>
    <w:rsid w:val="00E20A0B"/>
    <w:pPr>
      <w:widowControl w:val="0"/>
      <w:jc w:val="both"/>
    </w:pPr>
  </w:style>
  <w:style w:type="paragraph" w:customStyle="1" w:styleId="28BCC72715F4194CB2842E54F7BE1E2F">
    <w:name w:val="28BCC72715F4194CB2842E54F7BE1E2F"/>
    <w:rsid w:val="00E20A0B"/>
    <w:pPr>
      <w:widowControl w:val="0"/>
      <w:jc w:val="both"/>
    </w:pPr>
  </w:style>
  <w:style w:type="paragraph" w:customStyle="1" w:styleId="445FC3626BE2A94584560AA7B7B20874">
    <w:name w:val="445FC3626BE2A94584560AA7B7B20874"/>
    <w:rsid w:val="00E20A0B"/>
    <w:pPr>
      <w:widowControl w:val="0"/>
      <w:jc w:val="both"/>
    </w:pPr>
  </w:style>
  <w:style w:type="paragraph" w:customStyle="1" w:styleId="555EA6E0FA4CA945B3EE2F3C8F95F53B">
    <w:name w:val="555EA6E0FA4CA945B3EE2F3C8F95F53B"/>
    <w:rsid w:val="00E20A0B"/>
    <w:pPr>
      <w:widowControl w:val="0"/>
      <w:jc w:val="both"/>
    </w:pPr>
  </w:style>
  <w:style w:type="paragraph" w:customStyle="1" w:styleId="9549EC0CBFA42740839464656780207C">
    <w:name w:val="9549EC0CBFA42740839464656780207C"/>
    <w:rsid w:val="00E20A0B"/>
    <w:pPr>
      <w:widowControl w:val="0"/>
      <w:jc w:val="both"/>
    </w:pPr>
  </w:style>
  <w:style w:type="paragraph" w:customStyle="1" w:styleId="BDDF7129B987164F8F5CF18F3F5FD750">
    <w:name w:val="BDDF7129B987164F8F5CF18F3F5FD750"/>
    <w:rsid w:val="00E20A0B"/>
    <w:pPr>
      <w:widowControl w:val="0"/>
      <w:jc w:val="both"/>
    </w:pPr>
  </w:style>
  <w:style w:type="paragraph" w:customStyle="1" w:styleId="C4D57BF8456F4F43AEAD946E62E5877F">
    <w:name w:val="C4D57BF8456F4F43AEAD946E62E5877F"/>
    <w:rsid w:val="00E20A0B"/>
    <w:pPr>
      <w:widowControl w:val="0"/>
      <w:jc w:val="both"/>
    </w:pPr>
  </w:style>
  <w:style w:type="paragraph" w:customStyle="1" w:styleId="5EF8A8AECDD31F42B73B1FF771A382BB">
    <w:name w:val="5EF8A8AECDD31F42B73B1FF771A382BB"/>
    <w:rsid w:val="00E20A0B"/>
    <w:pPr>
      <w:widowControl w:val="0"/>
      <w:jc w:val="both"/>
    </w:pPr>
  </w:style>
  <w:style w:type="paragraph" w:customStyle="1" w:styleId="5D66B4A6EF28BF419D552564D19B9CDF">
    <w:name w:val="5D66B4A6EF28BF419D552564D19B9CDF"/>
    <w:rsid w:val="00E20A0B"/>
    <w:pPr>
      <w:widowControl w:val="0"/>
      <w:jc w:val="both"/>
    </w:pPr>
  </w:style>
  <w:style w:type="paragraph" w:customStyle="1" w:styleId="E52A97145AB493429E1A619469E41EAC">
    <w:name w:val="E52A97145AB493429E1A619469E41EAC"/>
    <w:rsid w:val="00E20A0B"/>
    <w:pPr>
      <w:widowControl w:val="0"/>
      <w:jc w:val="both"/>
    </w:pPr>
  </w:style>
  <w:style w:type="paragraph" w:customStyle="1" w:styleId="89A5C3881C174D40802A0239177F0A8A">
    <w:name w:val="89A5C3881C174D40802A0239177F0A8A"/>
    <w:rsid w:val="00E20A0B"/>
    <w:pPr>
      <w:widowControl w:val="0"/>
      <w:jc w:val="both"/>
    </w:pPr>
  </w:style>
  <w:style w:type="paragraph" w:customStyle="1" w:styleId="FA228813DD069D4BBB9A7CC5ECEDD4AA">
    <w:name w:val="FA228813DD069D4BBB9A7CC5ECEDD4AA"/>
    <w:rsid w:val="00E20A0B"/>
    <w:pPr>
      <w:widowControl w:val="0"/>
      <w:jc w:val="both"/>
    </w:pPr>
  </w:style>
  <w:style w:type="paragraph" w:customStyle="1" w:styleId="9F419BBCA5D2054385692151F9A52BA6">
    <w:name w:val="9F419BBCA5D2054385692151F9A52BA6"/>
    <w:rsid w:val="00E20A0B"/>
    <w:pPr>
      <w:widowControl w:val="0"/>
      <w:jc w:val="both"/>
    </w:pPr>
  </w:style>
  <w:style w:type="paragraph" w:customStyle="1" w:styleId="5A95F8BF2CA5044AB8359245F6B9178D">
    <w:name w:val="5A95F8BF2CA5044AB8359245F6B9178D"/>
    <w:rsid w:val="00E20A0B"/>
    <w:pPr>
      <w:widowControl w:val="0"/>
      <w:jc w:val="both"/>
    </w:pPr>
  </w:style>
  <w:style w:type="paragraph" w:customStyle="1" w:styleId="1BE2CFD664B2A04A9E3F476445B512E6">
    <w:name w:val="1BE2CFD664B2A04A9E3F476445B512E6"/>
    <w:rsid w:val="00E20A0B"/>
    <w:pPr>
      <w:widowControl w:val="0"/>
      <w:jc w:val="both"/>
    </w:pPr>
  </w:style>
  <w:style w:type="paragraph" w:customStyle="1" w:styleId="F6C5A0C01D667A40BC7402444155BC36">
    <w:name w:val="F6C5A0C01D667A40BC7402444155BC36"/>
    <w:rsid w:val="00E20A0B"/>
    <w:pPr>
      <w:widowControl w:val="0"/>
      <w:jc w:val="both"/>
    </w:pPr>
  </w:style>
  <w:style w:type="paragraph" w:customStyle="1" w:styleId="A9A01193EE0F154897D312E2DDD6BBF3">
    <w:name w:val="A9A01193EE0F154897D312E2DDD6BBF3"/>
    <w:rsid w:val="00E20A0B"/>
    <w:pPr>
      <w:widowControl w:val="0"/>
      <w:jc w:val="both"/>
    </w:pPr>
  </w:style>
  <w:style w:type="paragraph" w:customStyle="1" w:styleId="C0106C8EB9D8504780093E6B2DC9533E">
    <w:name w:val="C0106C8EB9D8504780093E6B2DC9533E"/>
    <w:rsid w:val="00E20A0B"/>
    <w:pPr>
      <w:widowControl w:val="0"/>
      <w:jc w:val="both"/>
    </w:pPr>
  </w:style>
  <w:style w:type="paragraph" w:customStyle="1" w:styleId="BEEBA4380AB5644FADDDA1644C9700EA">
    <w:name w:val="BEEBA4380AB5644FADDDA1644C9700EA"/>
    <w:rsid w:val="00E20A0B"/>
    <w:pPr>
      <w:widowControl w:val="0"/>
      <w:jc w:val="both"/>
    </w:pPr>
  </w:style>
  <w:style w:type="paragraph" w:customStyle="1" w:styleId="B7CE26B6E586454A8CBF8A2AB99E11AC">
    <w:name w:val="B7CE26B6E586454A8CBF8A2AB99E11AC"/>
    <w:rsid w:val="00E20A0B"/>
    <w:pPr>
      <w:widowControl w:val="0"/>
      <w:jc w:val="both"/>
    </w:pPr>
  </w:style>
  <w:style w:type="paragraph" w:customStyle="1" w:styleId="23D8865D88F24A42A410A06E474E2182">
    <w:name w:val="23D8865D88F24A42A410A06E474E2182"/>
    <w:rsid w:val="00E20A0B"/>
    <w:pPr>
      <w:widowControl w:val="0"/>
      <w:jc w:val="both"/>
    </w:pPr>
  </w:style>
  <w:style w:type="paragraph" w:customStyle="1" w:styleId="A974BCEF590D1E429D057AA4EDB78E12">
    <w:name w:val="A974BCEF590D1E429D057AA4EDB78E12"/>
    <w:rsid w:val="00E20A0B"/>
    <w:pPr>
      <w:widowControl w:val="0"/>
      <w:jc w:val="both"/>
    </w:pPr>
  </w:style>
  <w:style w:type="paragraph" w:customStyle="1" w:styleId="1FF769833150A54894EE4A7A8226ACB9">
    <w:name w:val="1FF769833150A54894EE4A7A8226ACB9"/>
    <w:rsid w:val="00E20A0B"/>
    <w:pPr>
      <w:widowControl w:val="0"/>
      <w:jc w:val="both"/>
    </w:pPr>
  </w:style>
  <w:style w:type="paragraph" w:customStyle="1" w:styleId="3005E7590E3A2D45892B09880599E9DE">
    <w:name w:val="3005E7590E3A2D45892B09880599E9DE"/>
    <w:rsid w:val="00E20A0B"/>
    <w:pPr>
      <w:widowControl w:val="0"/>
      <w:jc w:val="both"/>
    </w:pPr>
  </w:style>
  <w:style w:type="paragraph" w:customStyle="1" w:styleId="B4BCC2274FDB4A4C8F5C7C32006D1D57">
    <w:name w:val="B4BCC2274FDB4A4C8F5C7C32006D1D57"/>
    <w:rsid w:val="00E20A0B"/>
    <w:pPr>
      <w:widowControl w:val="0"/>
      <w:jc w:val="both"/>
    </w:pPr>
  </w:style>
  <w:style w:type="paragraph" w:customStyle="1" w:styleId="5AE5A5E22A04B9418A083515C8CD9CF0">
    <w:name w:val="5AE5A5E22A04B9418A083515C8CD9CF0"/>
    <w:rsid w:val="00E20A0B"/>
    <w:pPr>
      <w:widowControl w:val="0"/>
      <w:jc w:val="both"/>
    </w:pPr>
  </w:style>
  <w:style w:type="paragraph" w:customStyle="1" w:styleId="EA973B3ADA182C488D87D4D5324944CC">
    <w:name w:val="EA973B3ADA182C488D87D4D5324944CC"/>
    <w:rsid w:val="00E20A0B"/>
    <w:pPr>
      <w:widowControl w:val="0"/>
      <w:jc w:val="both"/>
    </w:pPr>
  </w:style>
  <w:style w:type="paragraph" w:customStyle="1" w:styleId="9709857D6BD6824FAECCB5D446321E13">
    <w:name w:val="9709857D6BD6824FAECCB5D446321E13"/>
    <w:rsid w:val="00E20A0B"/>
    <w:pPr>
      <w:widowControl w:val="0"/>
      <w:jc w:val="both"/>
    </w:pPr>
  </w:style>
  <w:style w:type="paragraph" w:customStyle="1" w:styleId="1C59642F81C7ED4083761E77C55C4B89">
    <w:name w:val="1C59642F81C7ED4083761E77C55C4B89"/>
    <w:rsid w:val="00E20A0B"/>
    <w:pPr>
      <w:widowControl w:val="0"/>
      <w:jc w:val="both"/>
    </w:pPr>
  </w:style>
  <w:style w:type="paragraph" w:customStyle="1" w:styleId="BBE7B37C648D8A4280C4BF28B482537C">
    <w:name w:val="BBE7B37C648D8A4280C4BF28B482537C"/>
    <w:rsid w:val="00E20A0B"/>
    <w:pPr>
      <w:widowControl w:val="0"/>
      <w:jc w:val="both"/>
    </w:pPr>
  </w:style>
  <w:style w:type="paragraph" w:customStyle="1" w:styleId="C74AE5581C91B3459673A4209979C07B">
    <w:name w:val="C74AE5581C91B3459673A4209979C07B"/>
    <w:rsid w:val="00E20A0B"/>
    <w:pPr>
      <w:widowControl w:val="0"/>
      <w:jc w:val="both"/>
    </w:pPr>
  </w:style>
  <w:style w:type="paragraph" w:customStyle="1" w:styleId="782C1FD0073CF948A438985ED69AC73C">
    <w:name w:val="782C1FD0073CF948A438985ED69AC73C"/>
    <w:rsid w:val="00E20A0B"/>
    <w:pPr>
      <w:widowControl w:val="0"/>
      <w:jc w:val="both"/>
    </w:pPr>
  </w:style>
  <w:style w:type="paragraph" w:customStyle="1" w:styleId="F2C12A2923A2B5428DA2B8C508CA34AA">
    <w:name w:val="F2C12A2923A2B5428DA2B8C508CA34AA"/>
    <w:rsid w:val="00E20A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日历.dotx</Template>
  <TotalTime>17</TotalTime>
  <Pages>2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8</cp:revision>
  <dcterms:created xsi:type="dcterms:W3CDTF">2016-04-28T06:12:00Z</dcterms:created>
  <dcterms:modified xsi:type="dcterms:W3CDTF">2016-04-28T06:30:00Z</dcterms:modified>
</cp:coreProperties>
</file>